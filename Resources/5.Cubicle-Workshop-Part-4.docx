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1E652" w14:textId="3D09B703" w:rsidR="00623E29" w:rsidRDefault="009A4526" w:rsidP="00FE0C16">
      <w:pPr>
        <w:pStyle w:val="Heading1"/>
        <w:jc w:val="center"/>
      </w:pPr>
      <w:r>
        <w:t>Workshop</w:t>
      </w:r>
      <w:r w:rsidR="003567A0">
        <w:t xml:space="preserve">: </w:t>
      </w:r>
      <w:r w:rsidR="001A4A7E">
        <w:t>Cubicle</w:t>
      </w:r>
      <w:r>
        <w:t xml:space="preserve"> - Part </w:t>
      </w:r>
      <w:r w:rsidR="00FF4787">
        <w:t>4</w:t>
      </w:r>
    </w:p>
    <w:p w14:paraId="491CB7A8" w14:textId="4FDED25D" w:rsidR="00720285" w:rsidRDefault="00343B11" w:rsidP="00F66753">
      <w:r>
        <w:t>"</w:t>
      </w:r>
      <w:r w:rsidR="00F66753" w:rsidRPr="00343B11">
        <w:rPr>
          <w:i/>
          <w:iCs/>
        </w:rPr>
        <w:t>Cubicle</w:t>
      </w:r>
      <w:r>
        <w:t>"</w:t>
      </w:r>
      <w:r w:rsidR="00F66753">
        <w:t xml:space="preserve"> is a place, where you can browse some of the most popular </w:t>
      </w:r>
      <w:r w:rsidR="00FF4787">
        <w:t>Rubik's</w:t>
      </w:r>
      <w:r w:rsidR="00F66753">
        <w:t xml:space="preserve"> cubes in the world and add some new cubes that you have discovered.</w:t>
      </w:r>
      <w:r w:rsidR="00D36B57">
        <w:t xml:space="preserve"> </w:t>
      </w:r>
    </w:p>
    <w:p w14:paraId="1FEB20E1" w14:textId="7BA375D3" w:rsidR="00F66753" w:rsidRDefault="00F66753" w:rsidP="00F66753">
      <w:r>
        <w:t>This application was created as a</w:t>
      </w:r>
      <w:r w:rsidR="00720285">
        <w:t xml:space="preserve"> workshop </w:t>
      </w:r>
      <w:r>
        <w:t xml:space="preserve">for the </w:t>
      </w:r>
      <w:hyperlink r:id="rId8" w:history="1">
        <w:r w:rsidR="00E10F27" w:rsidRPr="00E10F27">
          <w:rPr>
            <w:rStyle w:val="Hyperlink"/>
          </w:rPr>
          <w:t>JS Back-End</w:t>
        </w:r>
        <w:r w:rsidRPr="00E10F27">
          <w:rPr>
            <w:rStyle w:val="Hyperlink"/>
          </w:rPr>
          <w:t xml:space="preserve"> course</w:t>
        </w:r>
      </w:hyperlink>
      <w:r>
        <w:t xml:space="preserve"> at the </w:t>
      </w:r>
      <w:hyperlink r:id="rId9" w:history="1">
        <w:r>
          <w:rPr>
            <w:rStyle w:val="Hyperlink"/>
          </w:rPr>
          <w:t>Software University</w:t>
        </w:r>
      </w:hyperlink>
      <w:r>
        <w:t>.</w:t>
      </w:r>
    </w:p>
    <w:p w14:paraId="6A599D18" w14:textId="6905C0C0" w:rsidR="00D36B57" w:rsidRDefault="00FF4787" w:rsidP="00F66753">
      <w:r>
        <w:t>This is the final part of the workshop, so i</w:t>
      </w:r>
      <w:r w:rsidR="00D36B57">
        <w:t xml:space="preserve">f you missed </w:t>
      </w:r>
      <w:r>
        <w:t>some part</w:t>
      </w:r>
      <w:r w:rsidR="00D36B57">
        <w:t xml:space="preserve">, </w:t>
      </w:r>
      <w:r w:rsidR="004F13EE">
        <w:t xml:space="preserve">make sure you complete </w:t>
      </w:r>
      <w:r>
        <w:t>it</w:t>
      </w:r>
      <w:r w:rsidR="002C4FA5">
        <w:t xml:space="preserve"> before you continue</w:t>
      </w:r>
      <w:r w:rsidR="004F13EE">
        <w:t xml:space="preserve"> because all parts of this workshop are related to each other.</w:t>
      </w:r>
    </w:p>
    <w:p w14:paraId="53E3358C" w14:textId="131E4FA1" w:rsidR="00D07362" w:rsidRDefault="000C4A1A" w:rsidP="00D07362">
      <w:pPr>
        <w:pStyle w:val="Heading2"/>
        <w:numPr>
          <w:ilvl w:val="0"/>
          <w:numId w:val="0"/>
        </w:numPr>
        <w:ind w:left="426" w:hanging="426"/>
      </w:pPr>
      <w:r>
        <w:t>Main task</w:t>
      </w:r>
    </w:p>
    <w:p w14:paraId="7FCEB14C" w14:textId="1E48AADB" w:rsidR="004F13EE" w:rsidRDefault="00FF4787" w:rsidP="000C4A1A">
      <w:r>
        <w:t>As a final step you should implement some validation</w:t>
      </w:r>
      <w:r w:rsidR="00D2129A">
        <w:t xml:space="preserve">, </w:t>
      </w:r>
      <w:r>
        <w:t>notification to improve the user experience and protect the data that is stored into the database</w:t>
      </w:r>
      <w:r w:rsidR="00D2129A">
        <w:t>.</w:t>
      </w:r>
    </w:p>
    <w:p w14:paraId="23D10FF4" w14:textId="75928C68" w:rsidR="00D01D9D" w:rsidRDefault="00D05EFA" w:rsidP="00D07362">
      <w:pPr>
        <w:pStyle w:val="Heading2"/>
        <w:numPr>
          <w:ilvl w:val="0"/>
          <w:numId w:val="0"/>
        </w:numPr>
        <w:ind w:left="426" w:hanging="426"/>
      </w:pPr>
      <w:r>
        <w:t xml:space="preserve">Installing </w:t>
      </w:r>
      <w:r w:rsidR="003567A0">
        <w:t>dependencies</w:t>
      </w:r>
    </w:p>
    <w:p w14:paraId="208D2420" w14:textId="1DF84FA7" w:rsidR="0024453F" w:rsidRPr="0024453F" w:rsidRDefault="003A6D71" w:rsidP="00391AD6">
      <w:pPr>
        <w:rPr>
          <w:b/>
          <w:bCs/>
        </w:rPr>
      </w:pPr>
      <w:r>
        <w:t>You can u</w:t>
      </w:r>
      <w:r w:rsidR="00391AD6">
        <w:t xml:space="preserve">se </w:t>
      </w:r>
      <w:hyperlink r:id="rId10" w:history="1">
        <w:r w:rsidR="00391AD6" w:rsidRPr="00515C2F">
          <w:rPr>
            <w:rStyle w:val="Hyperlink"/>
            <w:b/>
            <w:bCs/>
            <w:sz w:val="28"/>
            <w:szCs w:val="28"/>
          </w:rPr>
          <w:t>express-validator</w:t>
        </w:r>
      </w:hyperlink>
      <w:r>
        <w:rPr>
          <w:b/>
          <w:bCs/>
        </w:rPr>
        <w:t xml:space="preserve"> </w:t>
      </w:r>
      <w:r>
        <w:t xml:space="preserve">to do some </w:t>
      </w:r>
      <w:r w:rsidRPr="003A6D71">
        <w:rPr>
          <w:b/>
          <w:bCs/>
        </w:rPr>
        <w:t>validation</w:t>
      </w:r>
      <w:r>
        <w:t xml:space="preserve"> and </w:t>
      </w:r>
      <w:r w:rsidRPr="003A6D71">
        <w:rPr>
          <w:b/>
          <w:bCs/>
        </w:rPr>
        <w:t>sanitization</w:t>
      </w:r>
    </w:p>
    <w:p w14:paraId="607B171B" w14:textId="3D15D0D7" w:rsidR="009F73CA" w:rsidRDefault="009F73CA" w:rsidP="009F73CA">
      <w:pPr>
        <w:pStyle w:val="Heading2"/>
        <w:numPr>
          <w:ilvl w:val="0"/>
          <w:numId w:val="0"/>
        </w:numPr>
        <w:ind w:left="426" w:hanging="426"/>
      </w:pPr>
      <w:r>
        <w:t>Validations</w:t>
      </w:r>
    </w:p>
    <w:p w14:paraId="758316BD" w14:textId="4737F80E" w:rsidR="004F13EE" w:rsidRDefault="009F73CA" w:rsidP="00391AD6">
      <w:pPr>
        <w:pStyle w:val="Heading3"/>
      </w:pPr>
      <w:r>
        <w:t>User</w:t>
      </w:r>
    </w:p>
    <w:p w14:paraId="4933FE09" w14:textId="5F696110" w:rsidR="00391AD6" w:rsidRPr="00391AD6" w:rsidRDefault="00391AD6" w:rsidP="00391AD6">
      <w:r>
        <w:t>Before some user register or login, implement the following validations:</w:t>
      </w:r>
    </w:p>
    <w:p w14:paraId="0B37EC5F" w14:textId="060C459F" w:rsidR="009F73CA" w:rsidRPr="009F73CA" w:rsidRDefault="009F73CA" w:rsidP="009F73CA">
      <w:pPr>
        <w:pStyle w:val="ListParagraph"/>
        <w:numPr>
          <w:ilvl w:val="0"/>
          <w:numId w:val="10"/>
        </w:numPr>
      </w:pPr>
      <w:r w:rsidRPr="009F73CA">
        <w:rPr>
          <w:b/>
          <w:bCs/>
        </w:rPr>
        <w:t>Username</w:t>
      </w:r>
    </w:p>
    <w:p w14:paraId="2A7A0A8B" w14:textId="7925370C" w:rsidR="009F73CA" w:rsidRPr="009F73CA" w:rsidRDefault="009F73CA" w:rsidP="009F73CA">
      <w:pPr>
        <w:pStyle w:val="ListParagraph"/>
        <w:numPr>
          <w:ilvl w:val="1"/>
          <w:numId w:val="10"/>
        </w:numPr>
      </w:pPr>
      <w:r>
        <w:t xml:space="preserve">Should be </w:t>
      </w:r>
      <w:r w:rsidRPr="009F73CA">
        <w:rPr>
          <w:b/>
          <w:bCs/>
        </w:rPr>
        <w:t>unique</w:t>
      </w:r>
      <w:r w:rsidR="00D2129A">
        <w:rPr>
          <w:b/>
          <w:bCs/>
        </w:rPr>
        <w:t xml:space="preserve"> </w:t>
      </w:r>
      <w:r w:rsidR="00D2129A">
        <w:t>(add "</w:t>
      </w:r>
      <w:r w:rsidR="00D2129A" w:rsidRPr="00D2129A">
        <w:rPr>
          <w:rFonts w:ascii="Consolas" w:hAnsi="Consolas"/>
          <w:b/>
          <w:bCs/>
        </w:rPr>
        <w:t>unique: true</w:t>
      </w:r>
      <w:r w:rsidR="00D2129A">
        <w:rPr>
          <w:rFonts w:ascii="Consolas" w:hAnsi="Consolas"/>
          <w:b/>
          <w:bCs/>
        </w:rPr>
        <w:t>"</w:t>
      </w:r>
      <w:r w:rsidR="00D2129A">
        <w:rPr>
          <w:rFonts w:cstheme="minorHAnsi"/>
        </w:rPr>
        <w:t xml:space="preserve"> property to</w:t>
      </w:r>
      <w:r w:rsidR="007A24B0">
        <w:rPr>
          <w:rFonts w:cstheme="minorHAnsi"/>
        </w:rPr>
        <w:t xml:space="preserve"> each </w:t>
      </w:r>
      <w:r w:rsidR="007A24B0" w:rsidRPr="007A24B0">
        <w:rPr>
          <w:rFonts w:cstheme="minorHAnsi"/>
          <w:b/>
          <w:bCs/>
        </w:rPr>
        <w:t>User</w:t>
      </w:r>
      <w:r w:rsidR="007A24B0">
        <w:rPr>
          <w:rFonts w:cstheme="minorHAnsi"/>
        </w:rPr>
        <w:t xml:space="preserve"> </w:t>
      </w:r>
      <w:r w:rsidR="007A24B0" w:rsidRPr="007A24B0">
        <w:rPr>
          <w:rFonts w:cstheme="minorHAnsi"/>
          <w:b/>
          <w:bCs/>
        </w:rPr>
        <w:t>Model</w:t>
      </w:r>
      <w:r w:rsidR="00D2129A">
        <w:rPr>
          <w:rFonts w:cstheme="minorHAnsi"/>
        </w:rPr>
        <w:t xml:space="preserve"> username)</w:t>
      </w:r>
    </w:p>
    <w:p w14:paraId="26F34A0B" w14:textId="77777777" w:rsidR="009F73CA" w:rsidRPr="009F73CA" w:rsidRDefault="009F73CA" w:rsidP="009F73CA">
      <w:pPr>
        <w:pStyle w:val="ListParagraph"/>
        <w:numPr>
          <w:ilvl w:val="1"/>
          <w:numId w:val="10"/>
        </w:numPr>
      </w:pPr>
      <w:r>
        <w:t xml:space="preserve">Should consist only with </w:t>
      </w:r>
      <w:r w:rsidRPr="009F73CA">
        <w:rPr>
          <w:b/>
          <w:bCs/>
        </w:rPr>
        <w:t>English letters</w:t>
      </w:r>
      <w:r>
        <w:t xml:space="preserve"> and </w:t>
      </w:r>
      <w:r w:rsidRPr="009F73CA">
        <w:rPr>
          <w:b/>
          <w:bCs/>
        </w:rPr>
        <w:t>digits</w:t>
      </w:r>
    </w:p>
    <w:p w14:paraId="1FD7879B" w14:textId="303CE639" w:rsidR="009F73CA" w:rsidRPr="009F73CA" w:rsidRDefault="009F73CA" w:rsidP="009F73CA">
      <w:pPr>
        <w:pStyle w:val="ListParagraph"/>
        <w:numPr>
          <w:ilvl w:val="1"/>
          <w:numId w:val="10"/>
        </w:numPr>
      </w:pPr>
      <w:r>
        <w:t xml:space="preserve">Should be at least </w:t>
      </w:r>
      <w:r w:rsidRPr="009F73CA">
        <w:rPr>
          <w:b/>
          <w:bCs/>
        </w:rPr>
        <w:t>5 characters</w:t>
      </w:r>
      <w:r>
        <w:t xml:space="preserve"> long</w:t>
      </w:r>
    </w:p>
    <w:p w14:paraId="164E0CC4" w14:textId="2B58E297" w:rsidR="009F73CA" w:rsidRPr="009F73CA" w:rsidRDefault="009F73CA" w:rsidP="009F73CA">
      <w:pPr>
        <w:pStyle w:val="ListParagraph"/>
        <w:numPr>
          <w:ilvl w:val="0"/>
          <w:numId w:val="10"/>
        </w:numPr>
      </w:pPr>
      <w:r>
        <w:rPr>
          <w:b/>
          <w:bCs/>
        </w:rPr>
        <w:t>Password</w:t>
      </w:r>
    </w:p>
    <w:p w14:paraId="0BF97215" w14:textId="3D5CAF63" w:rsidR="009F73CA" w:rsidRDefault="009F73CA" w:rsidP="009F73CA">
      <w:pPr>
        <w:pStyle w:val="ListParagraph"/>
        <w:numPr>
          <w:ilvl w:val="1"/>
          <w:numId w:val="10"/>
        </w:numPr>
      </w:pPr>
      <w:r>
        <w:t xml:space="preserve">Should consist only with </w:t>
      </w:r>
      <w:r w:rsidRPr="009F73CA">
        <w:rPr>
          <w:b/>
          <w:bCs/>
        </w:rPr>
        <w:t>English</w:t>
      </w:r>
      <w:r>
        <w:t xml:space="preserve"> </w:t>
      </w:r>
      <w:r w:rsidRPr="009F73CA">
        <w:rPr>
          <w:b/>
          <w:bCs/>
        </w:rPr>
        <w:t>letters</w:t>
      </w:r>
      <w:r>
        <w:t xml:space="preserve"> and </w:t>
      </w:r>
      <w:r w:rsidRPr="009F73CA">
        <w:rPr>
          <w:b/>
          <w:bCs/>
        </w:rPr>
        <w:t>digits</w:t>
      </w:r>
    </w:p>
    <w:p w14:paraId="27C14175" w14:textId="755496AE" w:rsidR="009F73CA" w:rsidRPr="009F73CA" w:rsidRDefault="009F73CA" w:rsidP="009F73CA">
      <w:pPr>
        <w:pStyle w:val="ListParagraph"/>
        <w:numPr>
          <w:ilvl w:val="1"/>
          <w:numId w:val="10"/>
        </w:numPr>
      </w:pPr>
      <w:r>
        <w:t xml:space="preserve">Should be at least </w:t>
      </w:r>
      <w:r w:rsidRPr="009F73CA">
        <w:rPr>
          <w:b/>
          <w:bCs/>
        </w:rPr>
        <w:t>8 characters</w:t>
      </w:r>
      <w:r>
        <w:t xml:space="preserve"> long</w:t>
      </w:r>
    </w:p>
    <w:p w14:paraId="1C85475F" w14:textId="4087A0CD" w:rsidR="009F73CA" w:rsidRPr="009F73CA" w:rsidRDefault="009F73CA" w:rsidP="009F73CA">
      <w:pPr>
        <w:pStyle w:val="ListParagraph"/>
        <w:numPr>
          <w:ilvl w:val="0"/>
          <w:numId w:val="10"/>
        </w:numPr>
      </w:pPr>
      <w:r>
        <w:rPr>
          <w:b/>
          <w:bCs/>
        </w:rPr>
        <w:t>Re-Password</w:t>
      </w:r>
      <w:r w:rsidR="00391AD6">
        <w:rPr>
          <w:b/>
          <w:bCs/>
        </w:rPr>
        <w:t xml:space="preserve"> </w:t>
      </w:r>
      <w:r w:rsidR="00391AD6">
        <w:t>- (only in Register Page)</w:t>
      </w:r>
    </w:p>
    <w:p w14:paraId="3F6576FB" w14:textId="2E309ED5" w:rsidR="009F73CA" w:rsidRDefault="009F73CA" w:rsidP="009F73CA">
      <w:pPr>
        <w:pStyle w:val="ListParagraph"/>
        <w:numPr>
          <w:ilvl w:val="1"/>
          <w:numId w:val="10"/>
        </w:numPr>
      </w:pPr>
      <w:r>
        <w:t xml:space="preserve">Should be the </w:t>
      </w:r>
      <w:r w:rsidRPr="009F73CA">
        <w:rPr>
          <w:b/>
          <w:bCs/>
        </w:rPr>
        <w:t>same</w:t>
      </w:r>
      <w:r>
        <w:t xml:space="preserve"> as the given password</w:t>
      </w:r>
    </w:p>
    <w:p w14:paraId="3FC06E89" w14:textId="099AB2CC" w:rsidR="00F951BF" w:rsidRDefault="009F73CA" w:rsidP="00F951BF">
      <w:r>
        <w:rPr>
          <w:noProof/>
        </w:rPr>
        <w:drawing>
          <wp:inline distT="0" distB="0" distL="0" distR="0" wp14:anchorId="58073905" wp14:editId="4A50822F">
            <wp:extent cx="5568950" cy="2616632"/>
            <wp:effectExtent l="19050" t="1905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1051" cy="26223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C9E3E6" w14:textId="7962E7A4" w:rsidR="00B274A1" w:rsidRDefault="00B274A1" w:rsidP="00F951BF">
      <w:r>
        <w:rPr>
          <w:noProof/>
        </w:rPr>
        <w:lastRenderedPageBreak/>
        <w:drawing>
          <wp:inline distT="0" distB="0" distL="0" distR="0" wp14:anchorId="500F86E8" wp14:editId="2C6E01E3">
            <wp:extent cx="5537728" cy="2326005"/>
            <wp:effectExtent l="19050" t="19050" r="25400" b="171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102" cy="23324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5D7FE7" w14:textId="59AAA1CB" w:rsidR="00B274A1" w:rsidRDefault="00B274A1" w:rsidP="00B274A1">
      <w:pPr>
        <w:pStyle w:val="Heading3"/>
      </w:pPr>
      <w:r>
        <w:t>Cube and Accessory</w:t>
      </w:r>
    </w:p>
    <w:p w14:paraId="020DDC4A" w14:textId="4B946C5A" w:rsidR="00393E41" w:rsidRPr="00393E41" w:rsidRDefault="00393E41" w:rsidP="00393E41">
      <w:r>
        <w:t xml:space="preserve">The </w:t>
      </w:r>
      <w:r w:rsidRPr="00393E41">
        <w:rPr>
          <w:b/>
          <w:bCs/>
        </w:rPr>
        <w:t>cube</w:t>
      </w:r>
      <w:r>
        <w:t xml:space="preserve"> and </w:t>
      </w:r>
      <w:r w:rsidRPr="00393E41">
        <w:rPr>
          <w:b/>
          <w:bCs/>
        </w:rPr>
        <w:t>accessory</w:t>
      </w:r>
      <w:r>
        <w:t xml:space="preserve"> forms also should have some validation:</w:t>
      </w:r>
    </w:p>
    <w:p w14:paraId="4D24CD14" w14:textId="30E43C69" w:rsidR="00B274A1" w:rsidRPr="00B274A1" w:rsidRDefault="00B274A1" w:rsidP="00B274A1">
      <w:pPr>
        <w:pStyle w:val="ListParagraph"/>
        <w:numPr>
          <w:ilvl w:val="0"/>
          <w:numId w:val="11"/>
        </w:numPr>
        <w:rPr>
          <w:b/>
          <w:bCs/>
        </w:rPr>
      </w:pPr>
      <w:r w:rsidRPr="00B274A1">
        <w:rPr>
          <w:b/>
          <w:bCs/>
        </w:rPr>
        <w:t>Nam</w:t>
      </w:r>
      <w:r>
        <w:rPr>
          <w:b/>
          <w:bCs/>
        </w:rPr>
        <w:t>e</w:t>
      </w:r>
      <w:r>
        <w:t xml:space="preserve"> - At least </w:t>
      </w:r>
      <w:r w:rsidRPr="005F4C5A">
        <w:rPr>
          <w:b/>
          <w:bCs/>
        </w:rPr>
        <w:t>5 characters</w:t>
      </w:r>
      <w:r w:rsidR="005F4C5A" w:rsidRPr="005F4C5A">
        <w:rPr>
          <w:b/>
          <w:bCs/>
          <w:lang w:val="bg-BG"/>
        </w:rPr>
        <w:t xml:space="preserve"> </w:t>
      </w:r>
      <w:r w:rsidR="005F4C5A" w:rsidRPr="005F4C5A">
        <w:rPr>
          <w:b/>
          <w:bCs/>
        </w:rPr>
        <w:t>long</w:t>
      </w:r>
      <w:r>
        <w:t xml:space="preserve">, who could be </w:t>
      </w:r>
      <w:r w:rsidRPr="00393E41">
        <w:rPr>
          <w:b/>
          <w:bCs/>
        </w:rPr>
        <w:t>English</w:t>
      </w:r>
      <w:r>
        <w:t xml:space="preserve"> </w:t>
      </w:r>
      <w:r w:rsidRPr="00393E41">
        <w:rPr>
          <w:b/>
          <w:bCs/>
        </w:rPr>
        <w:t>letters</w:t>
      </w:r>
      <w:r w:rsidR="00393E41">
        <w:t xml:space="preserve">, </w:t>
      </w:r>
      <w:r w:rsidRPr="00393E41">
        <w:rPr>
          <w:b/>
          <w:bCs/>
        </w:rPr>
        <w:t>digits</w:t>
      </w:r>
      <w:r w:rsidR="00393E41">
        <w:rPr>
          <w:b/>
          <w:bCs/>
        </w:rPr>
        <w:t xml:space="preserve"> </w:t>
      </w:r>
      <w:r w:rsidR="00393E41">
        <w:t xml:space="preserve">and </w:t>
      </w:r>
      <w:r w:rsidR="00393E41" w:rsidRPr="00393E41">
        <w:rPr>
          <w:b/>
          <w:bCs/>
        </w:rPr>
        <w:t>whitespaces</w:t>
      </w:r>
    </w:p>
    <w:p w14:paraId="3C684FF9" w14:textId="440957AF" w:rsidR="00B274A1" w:rsidRPr="00B274A1" w:rsidRDefault="00B274A1" w:rsidP="00B274A1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Description</w:t>
      </w:r>
      <w:r>
        <w:t xml:space="preserve"> -  At least 20 characters</w:t>
      </w:r>
      <w:r w:rsidR="00393E41">
        <w:t xml:space="preserve">, who could be </w:t>
      </w:r>
      <w:r w:rsidR="00393E41" w:rsidRPr="00393E41">
        <w:rPr>
          <w:b/>
          <w:bCs/>
        </w:rPr>
        <w:t>English</w:t>
      </w:r>
      <w:r w:rsidR="00393E41">
        <w:t xml:space="preserve"> </w:t>
      </w:r>
      <w:r w:rsidR="00393E41" w:rsidRPr="00393E41">
        <w:rPr>
          <w:b/>
          <w:bCs/>
        </w:rPr>
        <w:t>letters</w:t>
      </w:r>
      <w:r w:rsidR="00393E41">
        <w:t xml:space="preserve">, </w:t>
      </w:r>
      <w:r w:rsidR="00393E41" w:rsidRPr="00393E41">
        <w:rPr>
          <w:b/>
          <w:bCs/>
        </w:rPr>
        <w:t>digits</w:t>
      </w:r>
      <w:r w:rsidR="00393E41">
        <w:t xml:space="preserve"> and </w:t>
      </w:r>
      <w:r w:rsidR="00393E41" w:rsidRPr="00393E41">
        <w:rPr>
          <w:b/>
          <w:bCs/>
        </w:rPr>
        <w:t>whitespaces</w:t>
      </w:r>
    </w:p>
    <w:p w14:paraId="4CDEE7C6" w14:textId="23BDBEF2" w:rsidR="00B274A1" w:rsidRPr="00393E41" w:rsidRDefault="00B274A1" w:rsidP="00B274A1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ImageUrl </w:t>
      </w:r>
      <w:r w:rsidR="003A6D71">
        <w:rPr>
          <w:b/>
          <w:bCs/>
          <w:lang w:val="bg-BG"/>
        </w:rPr>
        <w:t>-</w:t>
      </w:r>
      <w:r>
        <w:rPr>
          <w:b/>
          <w:bCs/>
        </w:rPr>
        <w:t xml:space="preserve"> </w:t>
      </w:r>
      <w:r>
        <w:t xml:space="preserve">Referring to actual picture (starts with </w:t>
      </w:r>
      <w:r w:rsidRPr="00B274A1">
        <w:rPr>
          <w:b/>
          <w:bCs/>
        </w:rPr>
        <w:t>http://</w:t>
      </w:r>
      <w:r>
        <w:t xml:space="preserve">... or </w:t>
      </w:r>
      <w:r w:rsidRPr="00B274A1">
        <w:rPr>
          <w:b/>
          <w:bCs/>
        </w:rPr>
        <w:t>https://</w:t>
      </w:r>
      <w:r>
        <w:t>...</w:t>
      </w:r>
      <w:r w:rsidR="007A24B0">
        <w:t>)</w:t>
      </w:r>
    </w:p>
    <w:p w14:paraId="43DBC200" w14:textId="3E2233B8" w:rsidR="00393E41" w:rsidRDefault="00393E41" w:rsidP="00393E41">
      <w:pPr>
        <w:rPr>
          <w:b/>
          <w:bCs/>
        </w:rPr>
      </w:pPr>
      <w:r>
        <w:rPr>
          <w:noProof/>
        </w:rPr>
        <w:drawing>
          <wp:inline distT="0" distB="0" distL="0" distR="0" wp14:anchorId="0808B0EE" wp14:editId="121F6677">
            <wp:extent cx="5546357" cy="2707005"/>
            <wp:effectExtent l="19050" t="19050" r="16510" b="171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4426" cy="27109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26E0A7" w14:textId="5AF46CED" w:rsidR="005A4DF2" w:rsidRDefault="005A4DF2" w:rsidP="005A4DF2">
      <w:pPr>
        <w:pStyle w:val="Heading2"/>
        <w:numPr>
          <w:ilvl w:val="0"/>
          <w:numId w:val="0"/>
        </w:numPr>
        <w:ind w:left="426" w:hanging="426"/>
      </w:pPr>
      <w:r>
        <w:t>Error handling</w:t>
      </w:r>
    </w:p>
    <w:p w14:paraId="0979372C" w14:textId="7F4DD253" w:rsidR="005A4DF2" w:rsidRDefault="005A4DF2" w:rsidP="005A4DF2">
      <w:r>
        <w:t xml:space="preserve">In case of errors, for instance If the given username is </w:t>
      </w:r>
      <w:r w:rsidRPr="00391AD6">
        <w:rPr>
          <w:b/>
          <w:bCs/>
        </w:rPr>
        <w:t>already</w:t>
      </w:r>
      <w:r>
        <w:t xml:space="preserve"> </w:t>
      </w:r>
      <w:r w:rsidRPr="00391AD6">
        <w:rPr>
          <w:b/>
          <w:bCs/>
        </w:rPr>
        <w:t>taken</w:t>
      </w:r>
      <w:r w:rsidR="008822A4">
        <w:rPr>
          <w:b/>
          <w:bCs/>
        </w:rPr>
        <w:t>, does not exists</w:t>
      </w:r>
      <w:r>
        <w:t xml:space="preserve"> or the given </w:t>
      </w:r>
      <w:r w:rsidRPr="00391AD6">
        <w:rPr>
          <w:b/>
          <w:bCs/>
        </w:rPr>
        <w:t>password</w:t>
      </w:r>
      <w:r>
        <w:rPr>
          <w:b/>
          <w:bCs/>
        </w:rPr>
        <w:t xml:space="preserve"> </w:t>
      </w:r>
      <w:r>
        <w:t xml:space="preserve">(while login) is </w:t>
      </w:r>
      <w:r w:rsidRPr="00391AD6">
        <w:rPr>
          <w:b/>
          <w:bCs/>
        </w:rPr>
        <w:t>incorrect</w:t>
      </w:r>
      <w:r>
        <w:t>, handle the error properly and show a</w:t>
      </w:r>
      <w:r w:rsidR="005F4C5A">
        <w:t>n</w:t>
      </w:r>
      <w:r>
        <w:t xml:space="preserve"> appropriate notification.</w:t>
      </w:r>
    </w:p>
    <w:p w14:paraId="678AC2E5" w14:textId="414741FA" w:rsidR="008822A4" w:rsidRDefault="008822A4" w:rsidP="005A4DF2">
      <w:r>
        <w:rPr>
          <w:noProof/>
        </w:rPr>
        <w:lastRenderedPageBreak/>
        <w:drawing>
          <wp:inline distT="0" distB="0" distL="0" distR="0" wp14:anchorId="7936D13C" wp14:editId="43AD13E9">
            <wp:extent cx="6626225" cy="2498725"/>
            <wp:effectExtent l="19050" t="19050" r="22225" b="158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98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E3E3F9" w14:textId="5837E8FB" w:rsidR="005A4DF2" w:rsidRDefault="005A4DF2" w:rsidP="005A4DF2">
      <w:pPr>
        <w:pStyle w:val="Heading2"/>
        <w:numPr>
          <w:ilvl w:val="0"/>
          <w:numId w:val="0"/>
        </w:numPr>
        <w:ind w:left="426" w:hanging="426"/>
      </w:pPr>
      <w:r>
        <w:t>Template update</w:t>
      </w:r>
    </w:p>
    <w:p w14:paraId="1394392B" w14:textId="2B04F044" w:rsidR="00185999" w:rsidRPr="008822A4" w:rsidRDefault="00185999" w:rsidP="005F4C5A">
      <w:pPr>
        <w:rPr>
          <w:noProof/>
        </w:rPr>
      </w:pPr>
      <w:r>
        <w:t xml:space="preserve">If you want to use the notifications which are shown in the pictures, you should modify a little your </w:t>
      </w:r>
      <w:r w:rsidRPr="00185999">
        <w:rPr>
          <w:b/>
          <w:bCs/>
        </w:rPr>
        <w:t>main</w:t>
      </w:r>
      <w:r w:rsidR="007A24B0">
        <w:rPr>
          <w:b/>
          <w:bCs/>
        </w:rPr>
        <w:t xml:space="preserve"> </w:t>
      </w:r>
      <w:r w:rsidRPr="00185999">
        <w:rPr>
          <w:b/>
          <w:bCs/>
        </w:rPr>
        <w:t xml:space="preserve">layout </w:t>
      </w:r>
      <w:proofErr w:type="spellStart"/>
      <w:r w:rsidRPr="00185999">
        <w:rPr>
          <w:b/>
          <w:bCs/>
        </w:rPr>
        <w:t>hbs</w:t>
      </w:r>
      <w:proofErr w:type="spellEnd"/>
      <w:r>
        <w:t xml:space="preserve"> file.</w:t>
      </w:r>
      <w:r w:rsidRPr="00185999">
        <w:rPr>
          <w:noProof/>
        </w:rPr>
        <w:t xml:space="preserve"> </w:t>
      </w:r>
      <w:r>
        <w:rPr>
          <w:noProof/>
        </w:rPr>
        <w:t>Create a</w:t>
      </w:r>
      <w:r w:rsidR="008822A4">
        <w:rPr>
          <w:noProof/>
        </w:rPr>
        <w:t xml:space="preserve"> </w:t>
      </w:r>
      <w:r w:rsidR="008822A4" w:rsidRPr="008822A4">
        <w:rPr>
          <w:b/>
          <w:bCs/>
          <w:noProof/>
        </w:rPr>
        <w:t>div</w:t>
      </w:r>
      <w:r w:rsidR="008822A4">
        <w:rPr>
          <w:noProof/>
        </w:rPr>
        <w:t xml:space="preserve"> with </w:t>
      </w:r>
      <w:r w:rsidR="008822A4" w:rsidRPr="008822A4">
        <w:rPr>
          <w:b/>
          <w:bCs/>
          <w:noProof/>
        </w:rPr>
        <w:t>id</w:t>
      </w:r>
      <w:r w:rsidR="008822A4">
        <w:rPr>
          <w:noProof/>
        </w:rPr>
        <w:t>="</w:t>
      </w:r>
      <w:r w:rsidR="008822A4" w:rsidRPr="008822A4">
        <w:rPr>
          <w:b/>
          <w:bCs/>
          <w:noProof/>
        </w:rPr>
        <w:t>notifications</w:t>
      </w:r>
      <w:r w:rsidR="008822A4">
        <w:rPr>
          <w:b/>
          <w:bCs/>
          <w:noProof/>
        </w:rPr>
        <w:t>"</w:t>
      </w:r>
      <w:r w:rsidR="008822A4">
        <w:rPr>
          <w:noProof/>
        </w:rPr>
        <w:t xml:space="preserve">, between the </w:t>
      </w:r>
      <w:r w:rsidR="008822A4" w:rsidRPr="008822A4">
        <w:rPr>
          <w:b/>
          <w:bCs/>
          <w:noProof/>
        </w:rPr>
        <w:t>header</w:t>
      </w:r>
      <w:r w:rsidR="008822A4">
        <w:rPr>
          <w:noProof/>
        </w:rPr>
        <w:t xml:space="preserve"> and the </w:t>
      </w:r>
      <w:r w:rsidR="008822A4" w:rsidRPr="008822A4">
        <w:rPr>
          <w:b/>
          <w:bCs/>
          <w:noProof/>
        </w:rPr>
        <w:t>main</w:t>
      </w:r>
      <w:r w:rsidR="008822A4">
        <w:rPr>
          <w:noProof/>
        </w:rPr>
        <w:t xml:space="preserve"> element, which holds a single </w:t>
      </w:r>
      <w:r w:rsidR="008822A4" w:rsidRPr="008822A4">
        <w:rPr>
          <w:b/>
          <w:bCs/>
          <w:noProof/>
        </w:rPr>
        <w:t>paragraph</w:t>
      </w:r>
      <w:r w:rsidR="008822A4">
        <w:rPr>
          <w:noProof/>
        </w:rPr>
        <w:t xml:space="preserve"> with </w:t>
      </w:r>
      <w:r w:rsidR="008822A4" w:rsidRPr="008822A4">
        <w:rPr>
          <w:b/>
          <w:bCs/>
          <w:noProof/>
        </w:rPr>
        <w:t>id</w:t>
      </w:r>
      <w:r w:rsidR="008822A4">
        <w:rPr>
          <w:noProof/>
        </w:rPr>
        <w:t>="</w:t>
      </w:r>
      <w:r w:rsidR="008822A4" w:rsidRPr="008822A4">
        <w:rPr>
          <w:b/>
          <w:bCs/>
          <w:noProof/>
        </w:rPr>
        <w:t>notification-message</w:t>
      </w:r>
      <w:r w:rsidR="008822A4">
        <w:rPr>
          <w:noProof/>
        </w:rPr>
        <w:t>". Check the picture below:</w:t>
      </w:r>
    </w:p>
    <w:p w14:paraId="269EF61F" w14:textId="24E1B330" w:rsidR="008822A4" w:rsidRDefault="00185999" w:rsidP="005F4C5A">
      <w:pPr>
        <w:rPr>
          <w:lang w:val="bg-BG"/>
        </w:rPr>
      </w:pPr>
      <w:r>
        <w:rPr>
          <w:noProof/>
        </w:rPr>
        <w:drawing>
          <wp:inline distT="0" distB="0" distL="0" distR="0" wp14:anchorId="344F6DF4" wp14:editId="6639F05F">
            <wp:extent cx="3941970" cy="3098800"/>
            <wp:effectExtent l="19050" t="19050" r="20955" b="2540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4507" cy="3100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A40AA4" w14:textId="01EEBB44" w:rsidR="008822A4" w:rsidRPr="008822A4" w:rsidRDefault="008822A4" w:rsidP="005F4C5A">
      <w:r>
        <w:t xml:space="preserve">Also, you should append the following styles into the </w:t>
      </w:r>
      <w:bookmarkStart w:id="0" w:name="_GoBack"/>
      <w:r w:rsidRPr="004F29F8">
        <w:rPr>
          <w:b/>
          <w:bCs/>
        </w:rPr>
        <w:t>site.css</w:t>
      </w:r>
      <w:bookmarkEnd w:id="0"/>
      <w:r>
        <w:t xml:space="preserve"> file</w:t>
      </w:r>
    </w:p>
    <w:p w14:paraId="18CA779B" w14:textId="3A82A6D6" w:rsidR="00185999" w:rsidRDefault="00185999" w:rsidP="005F4C5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C7419B" wp14:editId="07BE1AA7">
                <wp:simplePos x="0" y="0"/>
                <wp:positionH relativeFrom="column">
                  <wp:posOffset>9525</wp:posOffset>
                </wp:positionH>
                <wp:positionV relativeFrom="paragraph">
                  <wp:posOffset>34290</wp:posOffset>
                </wp:positionV>
                <wp:extent cx="2770505" cy="2660015"/>
                <wp:effectExtent l="0" t="0" r="10795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0505" cy="2660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ED246" w14:textId="77777777" w:rsidR="00185999" w:rsidRPr="00185999" w:rsidRDefault="00185999" w:rsidP="00185999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</w:pPr>
                            <w:r w:rsidRPr="0018599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bg-BG" w:eastAsia="bg-BG"/>
                              </w:rPr>
                              <w:t>#notifications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 {</w:t>
                            </w:r>
                          </w:p>
                          <w:p w14:paraId="7DF57BCD" w14:textId="77777777" w:rsidR="00185999" w:rsidRPr="00185999" w:rsidRDefault="00185999" w:rsidP="00185999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</w:pP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   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val="bg-BG" w:eastAsia="bg-BG"/>
                              </w:rPr>
                              <w:t>margin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: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val="bg-BG" w:eastAsia="bg-BG"/>
                              </w:rPr>
                              <w:t>0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451A5"/>
                                <w:sz w:val="21"/>
                                <w:szCs w:val="21"/>
                                <w:lang w:val="bg-BG" w:eastAsia="bg-BG"/>
                              </w:rPr>
                              <w:t>auto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;</w:t>
                            </w:r>
                          </w:p>
                          <w:p w14:paraId="4D9B6667" w14:textId="77777777" w:rsidR="00185999" w:rsidRPr="00185999" w:rsidRDefault="00185999" w:rsidP="00185999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</w:pP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   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val="bg-BG" w:eastAsia="bg-BG"/>
                              </w:rPr>
                              <w:t>margin-top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: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val="bg-BG" w:eastAsia="bg-BG"/>
                              </w:rPr>
                              <w:t>0px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;</w:t>
                            </w:r>
                          </w:p>
                          <w:p w14:paraId="5DB44BDE" w14:textId="77777777" w:rsidR="00185999" w:rsidRPr="00185999" w:rsidRDefault="00185999" w:rsidP="00185999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</w:pP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   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val="bg-BG" w:eastAsia="bg-BG"/>
                              </w:rPr>
                              <w:t>margin-bottom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: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val="bg-BG" w:eastAsia="bg-BG"/>
                              </w:rPr>
                              <w:t>0px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;</w:t>
                            </w:r>
                          </w:p>
                          <w:p w14:paraId="68CF644E" w14:textId="77777777" w:rsidR="00185999" w:rsidRPr="00185999" w:rsidRDefault="00185999" w:rsidP="00185999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</w:pP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   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val="bg-BG" w:eastAsia="bg-BG"/>
                              </w:rPr>
                              <w:t>text-align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: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451A5"/>
                                <w:sz w:val="21"/>
                                <w:szCs w:val="21"/>
                                <w:lang w:val="bg-BG" w:eastAsia="bg-BG"/>
                              </w:rPr>
                              <w:t>center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;</w:t>
                            </w:r>
                          </w:p>
                          <w:p w14:paraId="7747EA4F" w14:textId="77777777" w:rsidR="00185999" w:rsidRPr="00185999" w:rsidRDefault="00185999" w:rsidP="00185999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</w:pP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   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val="bg-BG" w:eastAsia="bg-BG"/>
                              </w:rPr>
                              <w:t>width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: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val="bg-BG" w:eastAsia="bg-BG"/>
                              </w:rPr>
                              <w:t>50%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;</w:t>
                            </w:r>
                          </w:p>
                          <w:p w14:paraId="1CF4E112" w14:textId="77777777" w:rsidR="00185999" w:rsidRPr="00185999" w:rsidRDefault="00185999" w:rsidP="00185999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</w:pP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   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val="bg-BG" w:eastAsia="bg-BG"/>
                              </w:rPr>
                              <w:t>padding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: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val="bg-BG" w:eastAsia="bg-BG"/>
                              </w:rPr>
                              <w:t>0.5%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;</w:t>
                            </w:r>
                          </w:p>
                          <w:p w14:paraId="796B397D" w14:textId="77777777" w:rsidR="00185999" w:rsidRPr="00185999" w:rsidRDefault="00185999" w:rsidP="00185999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</w:pP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   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val="bg-BG" w:eastAsia="bg-BG"/>
                              </w:rPr>
                              <w:t>margin-top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: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val="bg-BG" w:eastAsia="bg-BG"/>
                              </w:rPr>
                              <w:t>2%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;</w:t>
                            </w:r>
                          </w:p>
                          <w:p w14:paraId="21897B54" w14:textId="77777777" w:rsidR="00185999" w:rsidRPr="00185999" w:rsidRDefault="00185999" w:rsidP="00185999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</w:pP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   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val="bg-BG" w:eastAsia="bg-BG"/>
                              </w:rPr>
                              <w:t>margin-bottom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: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val="bg-BG" w:eastAsia="bg-BG"/>
                              </w:rPr>
                              <w:t>2%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;</w:t>
                            </w:r>
                          </w:p>
                          <w:p w14:paraId="324D165D" w14:textId="77777777" w:rsidR="00185999" w:rsidRPr="00185999" w:rsidRDefault="00185999" w:rsidP="00185999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</w:pP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   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val="bg-BG" w:eastAsia="bg-BG"/>
                              </w:rPr>
                              <w:t>background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: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val="bg-BG" w:eastAsia="bg-BG"/>
                              </w:rPr>
                              <w:t>rgb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(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val="bg-BG" w:eastAsia="bg-BG"/>
                              </w:rPr>
                              <w:t>231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,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val="bg-BG" w:eastAsia="bg-BG"/>
                              </w:rPr>
                              <w:t>118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,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val="bg-BG" w:eastAsia="bg-BG"/>
                              </w:rPr>
                              <w:t>118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);</w:t>
                            </w:r>
                          </w:p>
                          <w:p w14:paraId="525FC740" w14:textId="77777777" w:rsidR="00185999" w:rsidRPr="00185999" w:rsidRDefault="00185999" w:rsidP="00185999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</w:pP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   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val="bg-BG" w:eastAsia="bg-BG"/>
                              </w:rPr>
                              <w:t>color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: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451A5"/>
                                <w:sz w:val="21"/>
                                <w:szCs w:val="21"/>
                                <w:lang w:val="bg-BG" w:eastAsia="bg-BG"/>
                              </w:rPr>
                              <w:t>white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;</w:t>
                            </w:r>
                          </w:p>
                          <w:p w14:paraId="3F6BB772" w14:textId="77777777" w:rsidR="00185999" w:rsidRPr="00185999" w:rsidRDefault="00185999" w:rsidP="00185999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</w:pP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   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val="bg-BG" w:eastAsia="bg-BG"/>
                              </w:rPr>
                              <w:t>border-radius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: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val="bg-BG" w:eastAsia="bg-BG"/>
                              </w:rPr>
                              <w:t>5px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;</w:t>
                            </w:r>
                          </w:p>
                          <w:p w14:paraId="2269580C" w14:textId="77777777" w:rsidR="00185999" w:rsidRPr="00185999" w:rsidRDefault="00185999" w:rsidP="00185999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</w:pP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   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val="bg-BG" w:eastAsia="bg-BG"/>
                              </w:rPr>
                              <w:t>text-decoration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: 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451A5"/>
                                <w:sz w:val="21"/>
                                <w:szCs w:val="21"/>
                                <w:lang w:val="bg-BG" w:eastAsia="bg-BG"/>
                              </w:rPr>
                              <w:t>underline</w:t>
                            </w: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;</w:t>
                            </w:r>
                          </w:p>
                          <w:p w14:paraId="40A79C56" w14:textId="33684E6F" w:rsidR="00185999" w:rsidRPr="00185999" w:rsidRDefault="00185999" w:rsidP="00185999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</w:pPr>
                            <w:r w:rsidRPr="0018599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bg-BG" w:eastAsia="bg-BG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C741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75pt;margin-top:2.7pt;width:218.15pt;height:209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">
                <v:textbox>
                  <w:txbxContent>
                    <w:p w14:paraId="0E9ED246" w14:textId="77777777" w:rsidR="00185999" w:rsidRPr="00185999" w:rsidRDefault="00185999" w:rsidP="00185999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</w:pPr>
                      <w:r w:rsidRPr="0018599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bg-BG" w:eastAsia="bg-BG"/>
                        </w:rPr>
                        <w:t>#notifications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 {</w:t>
                      </w:r>
                    </w:p>
                    <w:p w14:paraId="7DF57BCD" w14:textId="77777777" w:rsidR="00185999" w:rsidRPr="00185999" w:rsidRDefault="00185999" w:rsidP="00185999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</w:pP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   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val="bg-BG" w:eastAsia="bg-BG"/>
                        </w:rPr>
                        <w:t>margin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: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val="bg-BG" w:eastAsia="bg-BG"/>
                        </w:rPr>
                        <w:t>0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451A5"/>
                          <w:sz w:val="21"/>
                          <w:szCs w:val="21"/>
                          <w:lang w:val="bg-BG" w:eastAsia="bg-BG"/>
                        </w:rPr>
                        <w:t>auto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;</w:t>
                      </w:r>
                    </w:p>
                    <w:p w14:paraId="4D9B6667" w14:textId="77777777" w:rsidR="00185999" w:rsidRPr="00185999" w:rsidRDefault="00185999" w:rsidP="00185999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</w:pP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   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val="bg-BG" w:eastAsia="bg-BG"/>
                        </w:rPr>
                        <w:t>margin-top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: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val="bg-BG" w:eastAsia="bg-BG"/>
                        </w:rPr>
                        <w:t>0px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;</w:t>
                      </w:r>
                    </w:p>
                    <w:p w14:paraId="5DB44BDE" w14:textId="77777777" w:rsidR="00185999" w:rsidRPr="00185999" w:rsidRDefault="00185999" w:rsidP="00185999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</w:pP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   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val="bg-BG" w:eastAsia="bg-BG"/>
                        </w:rPr>
                        <w:t>margin-bottom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: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val="bg-BG" w:eastAsia="bg-BG"/>
                        </w:rPr>
                        <w:t>0px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;</w:t>
                      </w:r>
                    </w:p>
                    <w:p w14:paraId="68CF644E" w14:textId="77777777" w:rsidR="00185999" w:rsidRPr="00185999" w:rsidRDefault="00185999" w:rsidP="00185999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</w:pP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   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val="bg-BG" w:eastAsia="bg-BG"/>
                        </w:rPr>
                        <w:t>text-align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: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451A5"/>
                          <w:sz w:val="21"/>
                          <w:szCs w:val="21"/>
                          <w:lang w:val="bg-BG" w:eastAsia="bg-BG"/>
                        </w:rPr>
                        <w:t>center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;</w:t>
                      </w:r>
                    </w:p>
                    <w:p w14:paraId="7747EA4F" w14:textId="77777777" w:rsidR="00185999" w:rsidRPr="00185999" w:rsidRDefault="00185999" w:rsidP="00185999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</w:pP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   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val="bg-BG" w:eastAsia="bg-BG"/>
                        </w:rPr>
                        <w:t>width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: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val="bg-BG" w:eastAsia="bg-BG"/>
                        </w:rPr>
                        <w:t>50%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;</w:t>
                      </w:r>
                    </w:p>
                    <w:p w14:paraId="1CF4E112" w14:textId="77777777" w:rsidR="00185999" w:rsidRPr="00185999" w:rsidRDefault="00185999" w:rsidP="00185999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</w:pP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   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val="bg-BG" w:eastAsia="bg-BG"/>
                        </w:rPr>
                        <w:t>padding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: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val="bg-BG" w:eastAsia="bg-BG"/>
                        </w:rPr>
                        <w:t>0.5%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;</w:t>
                      </w:r>
                    </w:p>
                    <w:p w14:paraId="796B397D" w14:textId="77777777" w:rsidR="00185999" w:rsidRPr="00185999" w:rsidRDefault="00185999" w:rsidP="00185999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</w:pP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   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val="bg-BG" w:eastAsia="bg-BG"/>
                        </w:rPr>
                        <w:t>margin-top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: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val="bg-BG" w:eastAsia="bg-BG"/>
                        </w:rPr>
                        <w:t>2%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;</w:t>
                      </w:r>
                    </w:p>
                    <w:p w14:paraId="21897B54" w14:textId="77777777" w:rsidR="00185999" w:rsidRPr="00185999" w:rsidRDefault="00185999" w:rsidP="00185999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</w:pP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   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val="bg-BG" w:eastAsia="bg-BG"/>
                        </w:rPr>
                        <w:t>margin-bottom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: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val="bg-BG" w:eastAsia="bg-BG"/>
                        </w:rPr>
                        <w:t>2%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;</w:t>
                      </w:r>
                    </w:p>
                    <w:p w14:paraId="324D165D" w14:textId="77777777" w:rsidR="00185999" w:rsidRPr="00185999" w:rsidRDefault="00185999" w:rsidP="00185999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</w:pP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   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val="bg-BG" w:eastAsia="bg-BG"/>
                        </w:rPr>
                        <w:t>background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: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val="bg-BG" w:eastAsia="bg-BG"/>
                        </w:rPr>
                        <w:t>rgb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(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val="bg-BG" w:eastAsia="bg-BG"/>
                        </w:rPr>
                        <w:t>231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,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val="bg-BG" w:eastAsia="bg-BG"/>
                        </w:rPr>
                        <w:t>118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,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val="bg-BG" w:eastAsia="bg-BG"/>
                        </w:rPr>
                        <w:t>118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);</w:t>
                      </w:r>
                    </w:p>
                    <w:p w14:paraId="525FC740" w14:textId="77777777" w:rsidR="00185999" w:rsidRPr="00185999" w:rsidRDefault="00185999" w:rsidP="00185999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</w:pP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   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val="bg-BG" w:eastAsia="bg-BG"/>
                        </w:rPr>
                        <w:t>color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: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451A5"/>
                          <w:sz w:val="21"/>
                          <w:szCs w:val="21"/>
                          <w:lang w:val="bg-BG" w:eastAsia="bg-BG"/>
                        </w:rPr>
                        <w:t>white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;</w:t>
                      </w:r>
                    </w:p>
                    <w:p w14:paraId="3F6BB772" w14:textId="77777777" w:rsidR="00185999" w:rsidRPr="00185999" w:rsidRDefault="00185999" w:rsidP="00185999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</w:pP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   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val="bg-BG" w:eastAsia="bg-BG"/>
                        </w:rPr>
                        <w:t>border-radius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: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val="bg-BG" w:eastAsia="bg-BG"/>
                        </w:rPr>
                        <w:t>5px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;</w:t>
                      </w:r>
                    </w:p>
                    <w:p w14:paraId="2269580C" w14:textId="77777777" w:rsidR="00185999" w:rsidRPr="00185999" w:rsidRDefault="00185999" w:rsidP="00185999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</w:pP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   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val="bg-BG" w:eastAsia="bg-BG"/>
                        </w:rPr>
                        <w:t>text-decoration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: 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451A5"/>
                          <w:sz w:val="21"/>
                          <w:szCs w:val="21"/>
                          <w:lang w:val="bg-BG" w:eastAsia="bg-BG"/>
                        </w:rPr>
                        <w:t>underline</w:t>
                      </w: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;</w:t>
                      </w:r>
                    </w:p>
                    <w:p w14:paraId="40A79C56" w14:textId="33684E6F" w:rsidR="00185999" w:rsidRPr="00185999" w:rsidRDefault="00185999" w:rsidP="00185999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</w:pPr>
                      <w:r w:rsidRPr="0018599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bg-BG" w:eastAsia="bg-BG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154C35" w14:textId="6498BE8D" w:rsidR="00185999" w:rsidRDefault="00185999" w:rsidP="005F4C5A"/>
    <w:p w14:paraId="5A08D547" w14:textId="0868D90F" w:rsidR="00185999" w:rsidRDefault="00185999" w:rsidP="005F4C5A"/>
    <w:p w14:paraId="10BC3AE8" w14:textId="0DEF78DA" w:rsidR="00185999" w:rsidRDefault="00185999" w:rsidP="005F4C5A"/>
    <w:p w14:paraId="6790EA71" w14:textId="77777777" w:rsidR="00185999" w:rsidRDefault="00185999" w:rsidP="005F4C5A"/>
    <w:p w14:paraId="44965A5D" w14:textId="77777777" w:rsidR="00185999" w:rsidRDefault="00185999" w:rsidP="005F4C5A"/>
    <w:p w14:paraId="0CC6C606" w14:textId="7F2E736F" w:rsidR="00185999" w:rsidRPr="00185999" w:rsidRDefault="00185999" w:rsidP="005F4C5A"/>
    <w:p w14:paraId="7DFECF6C" w14:textId="0D329A19" w:rsidR="00185999" w:rsidRDefault="00185999" w:rsidP="007A24B0">
      <w:pPr>
        <w:rPr>
          <w:rFonts w:ascii="Consolas" w:hAnsi="Consolas"/>
          <w:b/>
          <w:bCs/>
          <w:sz w:val="72"/>
          <w:szCs w:val="72"/>
        </w:rPr>
      </w:pPr>
    </w:p>
    <w:p w14:paraId="694E6BD3" w14:textId="77777777" w:rsidR="007A24B0" w:rsidRDefault="007A24B0" w:rsidP="007A24B0">
      <w:pPr>
        <w:rPr>
          <w:rFonts w:ascii="Consolas" w:hAnsi="Consolas"/>
          <w:b/>
          <w:bCs/>
          <w:sz w:val="72"/>
          <w:szCs w:val="72"/>
        </w:rPr>
      </w:pPr>
    </w:p>
    <w:p w14:paraId="4A824E04" w14:textId="5985D30F" w:rsidR="005F4C5A" w:rsidRPr="005F4C5A" w:rsidRDefault="005F4C5A" w:rsidP="005F4C5A">
      <w:pPr>
        <w:jc w:val="center"/>
        <w:rPr>
          <w:rFonts w:ascii="Segoe UI Emoji" w:eastAsia="Segoe UI Emoji" w:hAnsi="Segoe UI Emoji" w:cs="Segoe UI Emoji"/>
          <w:b/>
          <w:bCs/>
          <w:sz w:val="72"/>
          <w:szCs w:val="72"/>
        </w:rPr>
      </w:pPr>
      <w:r w:rsidRPr="00711CC6">
        <w:rPr>
          <w:rFonts w:ascii="Consolas" w:hAnsi="Consolas"/>
          <w:b/>
          <w:bCs/>
          <w:sz w:val="72"/>
          <w:szCs w:val="72"/>
        </w:rPr>
        <w:t xml:space="preserve">Good Luck! </w:t>
      </w:r>
      <w:r w:rsidRPr="00711CC6">
        <w:rPr>
          <w:rFonts w:ascii="Segoe UI Emoji" w:eastAsia="Segoe UI Emoji" w:hAnsi="Segoe UI Emoji" w:cs="Segoe UI Emoji"/>
          <w:b/>
          <w:bCs/>
          <w:sz w:val="72"/>
          <w:szCs w:val="72"/>
        </w:rPr>
        <w:t>😊</w:t>
      </w:r>
    </w:p>
    <w:sectPr w:rsidR="005F4C5A" w:rsidRPr="005F4C5A" w:rsidSect="00806A4A">
      <w:headerReference w:type="default" r:id="rId16"/>
      <w:footerReference w:type="default" r:id="rId17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76B63F" w14:textId="77777777" w:rsidR="005E6C6D" w:rsidRDefault="005E6C6D" w:rsidP="008068A2">
      <w:pPr>
        <w:spacing w:after="0" w:line="240" w:lineRule="auto"/>
      </w:pPr>
      <w:r>
        <w:separator/>
      </w:r>
    </w:p>
  </w:endnote>
  <w:endnote w:type="continuationSeparator" w:id="0">
    <w:p w14:paraId="5E7A3D1F" w14:textId="77777777" w:rsidR="005E6C6D" w:rsidRDefault="005E6C6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B7A9D4" w14:textId="77777777" w:rsidR="00E85B37" w:rsidRPr="00AC77AD" w:rsidRDefault="00E85B37" w:rsidP="00E85B37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71581D66" wp14:editId="5C6CD24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 wp14:anchorId="55CAFFB9" wp14:editId="67C13C90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B3D50C7" wp14:editId="7A50D4C8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B5EDCC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9FFEB7B" wp14:editId="39F973A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F2998E1" w14:textId="77777777" w:rsidR="00E85B37" w:rsidRPr="008C2B83" w:rsidRDefault="00E85B37" w:rsidP="00E85B3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A4A7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A4A7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FFEB7B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t5d86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0F2998E1" w14:textId="77777777" w:rsidR="00E85B37" w:rsidRPr="008C2B83" w:rsidRDefault="00E85B37" w:rsidP="00E85B3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A4A7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A4A7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1D76AD9" wp14:editId="302AC6B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7044080" w14:textId="77777777" w:rsidR="00E85B37" w:rsidRDefault="00E85B37" w:rsidP="00E85B3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D76AD9" id="Text Box 18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67044080" w14:textId="77777777" w:rsidR="00E85B37" w:rsidRDefault="00E85B37" w:rsidP="00E85B3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41764E6" wp14:editId="4086D1C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3ACF7D" w14:textId="77777777" w:rsidR="00E85B37" w:rsidRDefault="00E85B37" w:rsidP="00E85B3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136DD75" w14:textId="77777777" w:rsidR="00E85B37" w:rsidRDefault="00E85B37" w:rsidP="00E85B3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5AA204" wp14:editId="5B0640DA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9F2DD64" wp14:editId="1523F1EA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045468" wp14:editId="0426EEAE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9F34F8" wp14:editId="4ABFEAEE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FA48853" wp14:editId="260EA628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B090362" wp14:editId="43D37894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C5A587" wp14:editId="136BE4C4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D33F9F0" wp14:editId="3E0831A5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B656F64" wp14:editId="5D6F311C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DBBDA96" wp14:editId="7ABD770B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1764E6" id="Text Box 16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E3ACF7D" w14:textId="77777777" w:rsidR="00E85B37" w:rsidRDefault="00E85B37" w:rsidP="00E85B3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136DD75" w14:textId="77777777" w:rsidR="00E85B37" w:rsidRDefault="00E85B37" w:rsidP="00E85B3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5AA204" wp14:editId="5B0640DA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9F2DD64" wp14:editId="1523F1EA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045468" wp14:editId="0426EEAE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9F34F8" wp14:editId="4ABFEAEE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FA48853" wp14:editId="260EA628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B090362" wp14:editId="43D37894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C5A587" wp14:editId="136BE4C4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D33F9F0" wp14:editId="3E0831A5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B656F64" wp14:editId="5D6F311C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DBBDA96" wp14:editId="7ABD770B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6EFAFA7C" w14:textId="77777777" w:rsidR="00E85B37" w:rsidRPr="00994E34" w:rsidRDefault="00E85B37" w:rsidP="00994E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CB9EE0" w14:textId="77777777" w:rsidR="005E6C6D" w:rsidRDefault="005E6C6D" w:rsidP="008068A2">
      <w:pPr>
        <w:spacing w:after="0" w:line="240" w:lineRule="auto"/>
      </w:pPr>
      <w:r>
        <w:separator/>
      </w:r>
    </w:p>
  </w:footnote>
  <w:footnote w:type="continuationSeparator" w:id="0">
    <w:p w14:paraId="4C0B34A2" w14:textId="77777777" w:rsidR="005E6C6D" w:rsidRDefault="005E6C6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2423F" w14:textId="77777777" w:rsidR="00E85B37" w:rsidRDefault="00E85B3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C2213"/>
    <w:multiLevelType w:val="hybridMultilevel"/>
    <w:tmpl w:val="1054A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6525B"/>
    <w:multiLevelType w:val="hybridMultilevel"/>
    <w:tmpl w:val="870A23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F04C1"/>
    <w:multiLevelType w:val="hybridMultilevel"/>
    <w:tmpl w:val="445AB7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B2D3BA5"/>
    <w:multiLevelType w:val="hybridMultilevel"/>
    <w:tmpl w:val="E2CEA5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44E79"/>
    <w:multiLevelType w:val="hybridMultilevel"/>
    <w:tmpl w:val="63206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854A35"/>
    <w:multiLevelType w:val="hybridMultilevel"/>
    <w:tmpl w:val="2782E9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A14053"/>
    <w:multiLevelType w:val="hybridMultilevel"/>
    <w:tmpl w:val="5524DCD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C94B1F"/>
    <w:multiLevelType w:val="hybridMultilevel"/>
    <w:tmpl w:val="6B78655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A110E3"/>
    <w:multiLevelType w:val="hybridMultilevel"/>
    <w:tmpl w:val="151E61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3C28E2"/>
    <w:multiLevelType w:val="hybridMultilevel"/>
    <w:tmpl w:val="46A494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7"/>
  </w:num>
  <w:num w:numId="5">
    <w:abstractNumId w:val="10"/>
  </w:num>
  <w:num w:numId="6">
    <w:abstractNumId w:val="4"/>
  </w:num>
  <w:num w:numId="7">
    <w:abstractNumId w:val="8"/>
  </w:num>
  <w:num w:numId="8">
    <w:abstractNumId w:val="6"/>
  </w:num>
  <w:num w:numId="9">
    <w:abstractNumId w:val="9"/>
  </w:num>
  <w:num w:numId="10">
    <w:abstractNumId w:val="1"/>
  </w:num>
  <w:num w:numId="11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1FE"/>
    <w:rsid w:val="00002C1C"/>
    <w:rsid w:val="00003252"/>
    <w:rsid w:val="0000646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48B3"/>
    <w:rsid w:val="0001504C"/>
    <w:rsid w:val="00016544"/>
    <w:rsid w:val="00016893"/>
    <w:rsid w:val="00016D88"/>
    <w:rsid w:val="0001783F"/>
    <w:rsid w:val="00017BAD"/>
    <w:rsid w:val="00017DE4"/>
    <w:rsid w:val="00020646"/>
    <w:rsid w:val="000208E9"/>
    <w:rsid w:val="00021147"/>
    <w:rsid w:val="000232F3"/>
    <w:rsid w:val="000239FD"/>
    <w:rsid w:val="000248C5"/>
    <w:rsid w:val="0002492E"/>
    <w:rsid w:val="00025F04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E9E"/>
    <w:rsid w:val="000511E9"/>
    <w:rsid w:val="00052409"/>
    <w:rsid w:val="00053186"/>
    <w:rsid w:val="0005589A"/>
    <w:rsid w:val="0005670E"/>
    <w:rsid w:val="00056FDA"/>
    <w:rsid w:val="00057AB0"/>
    <w:rsid w:val="00057EC1"/>
    <w:rsid w:val="0006101C"/>
    <w:rsid w:val="000611BF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0F5F"/>
    <w:rsid w:val="0008160E"/>
    <w:rsid w:val="0008252C"/>
    <w:rsid w:val="0008350C"/>
    <w:rsid w:val="00083A62"/>
    <w:rsid w:val="00083BAB"/>
    <w:rsid w:val="00083D48"/>
    <w:rsid w:val="00083DBB"/>
    <w:rsid w:val="00085B78"/>
    <w:rsid w:val="00086727"/>
    <w:rsid w:val="00090B7E"/>
    <w:rsid w:val="00091BBD"/>
    <w:rsid w:val="00091F56"/>
    <w:rsid w:val="000927D0"/>
    <w:rsid w:val="000945B3"/>
    <w:rsid w:val="000A0711"/>
    <w:rsid w:val="000A26CC"/>
    <w:rsid w:val="000A4744"/>
    <w:rsid w:val="000A4CE7"/>
    <w:rsid w:val="000A559E"/>
    <w:rsid w:val="000A6F66"/>
    <w:rsid w:val="000A74CC"/>
    <w:rsid w:val="000B056F"/>
    <w:rsid w:val="000B0F39"/>
    <w:rsid w:val="000B14A8"/>
    <w:rsid w:val="000B25B2"/>
    <w:rsid w:val="000B56F0"/>
    <w:rsid w:val="000C466C"/>
    <w:rsid w:val="000C4A1A"/>
    <w:rsid w:val="000C4B13"/>
    <w:rsid w:val="000C5B2B"/>
    <w:rsid w:val="000C6326"/>
    <w:rsid w:val="000C7EF7"/>
    <w:rsid w:val="000D1586"/>
    <w:rsid w:val="000D39F2"/>
    <w:rsid w:val="000D5114"/>
    <w:rsid w:val="000D5E27"/>
    <w:rsid w:val="000D695F"/>
    <w:rsid w:val="000E10DD"/>
    <w:rsid w:val="000E1AD9"/>
    <w:rsid w:val="000E3A8C"/>
    <w:rsid w:val="000E564E"/>
    <w:rsid w:val="000E68DC"/>
    <w:rsid w:val="000F06E2"/>
    <w:rsid w:val="000F1341"/>
    <w:rsid w:val="000F2D6C"/>
    <w:rsid w:val="000F4E35"/>
    <w:rsid w:val="000F548E"/>
    <w:rsid w:val="000F6E91"/>
    <w:rsid w:val="00100C87"/>
    <w:rsid w:val="00101609"/>
    <w:rsid w:val="00103906"/>
    <w:rsid w:val="00104007"/>
    <w:rsid w:val="00104B79"/>
    <w:rsid w:val="00105F7D"/>
    <w:rsid w:val="001075D0"/>
    <w:rsid w:val="0010762B"/>
    <w:rsid w:val="00110E3F"/>
    <w:rsid w:val="001114E7"/>
    <w:rsid w:val="00113ADF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0B6"/>
    <w:rsid w:val="00134290"/>
    <w:rsid w:val="00140F59"/>
    <w:rsid w:val="00143D94"/>
    <w:rsid w:val="0014452E"/>
    <w:rsid w:val="00145DD5"/>
    <w:rsid w:val="0014610C"/>
    <w:rsid w:val="00146325"/>
    <w:rsid w:val="00150E33"/>
    <w:rsid w:val="001519AB"/>
    <w:rsid w:val="0015371C"/>
    <w:rsid w:val="00153FF7"/>
    <w:rsid w:val="001547EF"/>
    <w:rsid w:val="00155CFA"/>
    <w:rsid w:val="001560B0"/>
    <w:rsid w:val="00157166"/>
    <w:rsid w:val="001619DF"/>
    <w:rsid w:val="001624A3"/>
    <w:rsid w:val="001639B3"/>
    <w:rsid w:val="00164CDC"/>
    <w:rsid w:val="00167C1D"/>
    <w:rsid w:val="00167CF1"/>
    <w:rsid w:val="00170CE1"/>
    <w:rsid w:val="00171021"/>
    <w:rsid w:val="00171AA0"/>
    <w:rsid w:val="00172602"/>
    <w:rsid w:val="001738AB"/>
    <w:rsid w:val="0017730D"/>
    <w:rsid w:val="0018115E"/>
    <w:rsid w:val="00182EE6"/>
    <w:rsid w:val="00183A2C"/>
    <w:rsid w:val="00184F68"/>
    <w:rsid w:val="00185999"/>
    <w:rsid w:val="00187C28"/>
    <w:rsid w:val="00190A3C"/>
    <w:rsid w:val="001944AB"/>
    <w:rsid w:val="00195F3D"/>
    <w:rsid w:val="00196A16"/>
    <w:rsid w:val="00197572"/>
    <w:rsid w:val="001A18D8"/>
    <w:rsid w:val="001A2C26"/>
    <w:rsid w:val="001A2D90"/>
    <w:rsid w:val="001A3A11"/>
    <w:rsid w:val="001A4A7E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3119"/>
    <w:rsid w:val="001C5B80"/>
    <w:rsid w:val="001C5D94"/>
    <w:rsid w:val="001C5DAA"/>
    <w:rsid w:val="001C6948"/>
    <w:rsid w:val="001D2464"/>
    <w:rsid w:val="001D318B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08D"/>
    <w:rsid w:val="00202683"/>
    <w:rsid w:val="00202BD8"/>
    <w:rsid w:val="002045DB"/>
    <w:rsid w:val="002053DC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5AC"/>
    <w:rsid w:val="00241F94"/>
    <w:rsid w:val="0024453F"/>
    <w:rsid w:val="00246AFB"/>
    <w:rsid w:val="00246C88"/>
    <w:rsid w:val="0025096C"/>
    <w:rsid w:val="002520AA"/>
    <w:rsid w:val="00255940"/>
    <w:rsid w:val="00255F51"/>
    <w:rsid w:val="00256BCD"/>
    <w:rsid w:val="00256CC6"/>
    <w:rsid w:val="002570E0"/>
    <w:rsid w:val="0025754A"/>
    <w:rsid w:val="00260D3C"/>
    <w:rsid w:val="00261297"/>
    <w:rsid w:val="00261F4C"/>
    <w:rsid w:val="00262E05"/>
    <w:rsid w:val="00263D21"/>
    <w:rsid w:val="00264287"/>
    <w:rsid w:val="0026589D"/>
    <w:rsid w:val="002664E1"/>
    <w:rsid w:val="0026774A"/>
    <w:rsid w:val="002707AE"/>
    <w:rsid w:val="0027573E"/>
    <w:rsid w:val="00277A72"/>
    <w:rsid w:val="0028263B"/>
    <w:rsid w:val="0028305A"/>
    <w:rsid w:val="0028418F"/>
    <w:rsid w:val="00285784"/>
    <w:rsid w:val="0028692C"/>
    <w:rsid w:val="00292562"/>
    <w:rsid w:val="00295266"/>
    <w:rsid w:val="00295786"/>
    <w:rsid w:val="00295CA1"/>
    <w:rsid w:val="00296D1B"/>
    <w:rsid w:val="00297CC3"/>
    <w:rsid w:val="002A12C3"/>
    <w:rsid w:val="002A21DA"/>
    <w:rsid w:val="002A2D2D"/>
    <w:rsid w:val="002A3E0E"/>
    <w:rsid w:val="002B0230"/>
    <w:rsid w:val="002B079F"/>
    <w:rsid w:val="002B46CC"/>
    <w:rsid w:val="002B489A"/>
    <w:rsid w:val="002B568E"/>
    <w:rsid w:val="002B631E"/>
    <w:rsid w:val="002C18BB"/>
    <w:rsid w:val="002C4FA5"/>
    <w:rsid w:val="002D1300"/>
    <w:rsid w:val="002D4694"/>
    <w:rsid w:val="002D4BE9"/>
    <w:rsid w:val="002D5341"/>
    <w:rsid w:val="002D57A7"/>
    <w:rsid w:val="002D5A7E"/>
    <w:rsid w:val="002D65EC"/>
    <w:rsid w:val="002E2F5C"/>
    <w:rsid w:val="002E371F"/>
    <w:rsid w:val="002E4F5D"/>
    <w:rsid w:val="002E7E8B"/>
    <w:rsid w:val="002E7F29"/>
    <w:rsid w:val="002F21DB"/>
    <w:rsid w:val="002F2B48"/>
    <w:rsid w:val="002F2C7D"/>
    <w:rsid w:val="003001F3"/>
    <w:rsid w:val="003010B2"/>
    <w:rsid w:val="003025FC"/>
    <w:rsid w:val="0030581C"/>
    <w:rsid w:val="00305864"/>
    <w:rsid w:val="0030683F"/>
    <w:rsid w:val="00307522"/>
    <w:rsid w:val="00311255"/>
    <w:rsid w:val="003115A1"/>
    <w:rsid w:val="00312DB9"/>
    <w:rsid w:val="00312F98"/>
    <w:rsid w:val="00313EB5"/>
    <w:rsid w:val="0031687A"/>
    <w:rsid w:val="00316D3B"/>
    <w:rsid w:val="00317120"/>
    <w:rsid w:val="003226CA"/>
    <w:rsid w:val="00322D8A"/>
    <w:rsid w:val="00325936"/>
    <w:rsid w:val="003262B8"/>
    <w:rsid w:val="00326979"/>
    <w:rsid w:val="00327111"/>
    <w:rsid w:val="003304F1"/>
    <w:rsid w:val="00330936"/>
    <w:rsid w:val="00330C2F"/>
    <w:rsid w:val="0033212E"/>
    <w:rsid w:val="003346BD"/>
    <w:rsid w:val="0033490F"/>
    <w:rsid w:val="0033535E"/>
    <w:rsid w:val="00335CEF"/>
    <w:rsid w:val="00335D07"/>
    <w:rsid w:val="0033720D"/>
    <w:rsid w:val="0034161B"/>
    <w:rsid w:val="00341E4E"/>
    <w:rsid w:val="0034325B"/>
    <w:rsid w:val="00343B11"/>
    <w:rsid w:val="00344287"/>
    <w:rsid w:val="00344F56"/>
    <w:rsid w:val="00345C78"/>
    <w:rsid w:val="00345E9A"/>
    <w:rsid w:val="00351209"/>
    <w:rsid w:val="00352428"/>
    <w:rsid w:val="00352A1A"/>
    <w:rsid w:val="00353B25"/>
    <w:rsid w:val="003567A0"/>
    <w:rsid w:val="0035697F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0265"/>
    <w:rsid w:val="00391AD6"/>
    <w:rsid w:val="00391D45"/>
    <w:rsid w:val="00392318"/>
    <w:rsid w:val="00392AF4"/>
    <w:rsid w:val="00393241"/>
    <w:rsid w:val="00393972"/>
    <w:rsid w:val="00393E41"/>
    <w:rsid w:val="00394401"/>
    <w:rsid w:val="0039455E"/>
    <w:rsid w:val="00394CFA"/>
    <w:rsid w:val="00395517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6D71"/>
    <w:rsid w:val="003A78FD"/>
    <w:rsid w:val="003A7AF4"/>
    <w:rsid w:val="003B021D"/>
    <w:rsid w:val="003B08C1"/>
    <w:rsid w:val="003B21F5"/>
    <w:rsid w:val="003B444A"/>
    <w:rsid w:val="003B45A6"/>
    <w:rsid w:val="003B56B6"/>
    <w:rsid w:val="003B6A53"/>
    <w:rsid w:val="003C1207"/>
    <w:rsid w:val="003C36CA"/>
    <w:rsid w:val="003C46CF"/>
    <w:rsid w:val="003C4E6F"/>
    <w:rsid w:val="003C5ED7"/>
    <w:rsid w:val="003C6500"/>
    <w:rsid w:val="003C7317"/>
    <w:rsid w:val="003D37BB"/>
    <w:rsid w:val="003D39A6"/>
    <w:rsid w:val="003D78DA"/>
    <w:rsid w:val="003D7F9F"/>
    <w:rsid w:val="003E167F"/>
    <w:rsid w:val="003E35F2"/>
    <w:rsid w:val="003E3B60"/>
    <w:rsid w:val="003E5275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42B4"/>
    <w:rsid w:val="0040546A"/>
    <w:rsid w:val="00405BC4"/>
    <w:rsid w:val="00406F61"/>
    <w:rsid w:val="0041131A"/>
    <w:rsid w:val="00413419"/>
    <w:rsid w:val="00413439"/>
    <w:rsid w:val="00416159"/>
    <w:rsid w:val="00416702"/>
    <w:rsid w:val="004179E3"/>
    <w:rsid w:val="004207E8"/>
    <w:rsid w:val="00421FFB"/>
    <w:rsid w:val="004232C9"/>
    <w:rsid w:val="0042467F"/>
    <w:rsid w:val="00425893"/>
    <w:rsid w:val="0042677E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1F5D"/>
    <w:rsid w:val="00443C6C"/>
    <w:rsid w:val="004445F7"/>
    <w:rsid w:val="00444E72"/>
    <w:rsid w:val="0044598C"/>
    <w:rsid w:val="00445D85"/>
    <w:rsid w:val="004460C3"/>
    <w:rsid w:val="0044712F"/>
    <w:rsid w:val="004506A6"/>
    <w:rsid w:val="00451078"/>
    <w:rsid w:val="00451D92"/>
    <w:rsid w:val="004521B7"/>
    <w:rsid w:val="0045453A"/>
    <w:rsid w:val="00455528"/>
    <w:rsid w:val="00455BA7"/>
    <w:rsid w:val="00455C32"/>
    <w:rsid w:val="004616FA"/>
    <w:rsid w:val="00462397"/>
    <w:rsid w:val="00467362"/>
    <w:rsid w:val="00467388"/>
    <w:rsid w:val="004707CC"/>
    <w:rsid w:val="00470EA9"/>
    <w:rsid w:val="00471DC3"/>
    <w:rsid w:val="00472067"/>
    <w:rsid w:val="00472746"/>
    <w:rsid w:val="00472AE2"/>
    <w:rsid w:val="0047331A"/>
    <w:rsid w:val="00474889"/>
    <w:rsid w:val="00476D4B"/>
    <w:rsid w:val="004814D0"/>
    <w:rsid w:val="00481AED"/>
    <w:rsid w:val="00482395"/>
    <w:rsid w:val="00484ACB"/>
    <w:rsid w:val="00486143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255A"/>
    <w:rsid w:val="004A430A"/>
    <w:rsid w:val="004A5A9F"/>
    <w:rsid w:val="004A6C3A"/>
    <w:rsid w:val="004A6E63"/>
    <w:rsid w:val="004A774F"/>
    <w:rsid w:val="004A7E77"/>
    <w:rsid w:val="004B0498"/>
    <w:rsid w:val="004B177D"/>
    <w:rsid w:val="004B43D6"/>
    <w:rsid w:val="004B47ED"/>
    <w:rsid w:val="004B5DA1"/>
    <w:rsid w:val="004B6EBD"/>
    <w:rsid w:val="004C4260"/>
    <w:rsid w:val="004C680F"/>
    <w:rsid w:val="004C6E2F"/>
    <w:rsid w:val="004C7EF5"/>
    <w:rsid w:val="004D043A"/>
    <w:rsid w:val="004D29A9"/>
    <w:rsid w:val="004D36A5"/>
    <w:rsid w:val="004D3F44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3EE"/>
    <w:rsid w:val="004F193F"/>
    <w:rsid w:val="004F1FF7"/>
    <w:rsid w:val="004F29F8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A82"/>
    <w:rsid w:val="00503C04"/>
    <w:rsid w:val="005047F3"/>
    <w:rsid w:val="00511170"/>
    <w:rsid w:val="0051449D"/>
    <w:rsid w:val="00514CBC"/>
    <w:rsid w:val="00515B40"/>
    <w:rsid w:val="00515C2F"/>
    <w:rsid w:val="0051737C"/>
    <w:rsid w:val="00517B12"/>
    <w:rsid w:val="00521A31"/>
    <w:rsid w:val="0052369E"/>
    <w:rsid w:val="00524789"/>
    <w:rsid w:val="005254A1"/>
    <w:rsid w:val="00527B23"/>
    <w:rsid w:val="00527CBE"/>
    <w:rsid w:val="00532767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0FC8"/>
    <w:rsid w:val="005413DC"/>
    <w:rsid w:val="00541DDF"/>
    <w:rsid w:val="00541F25"/>
    <w:rsid w:val="005439FD"/>
    <w:rsid w:val="00544AF7"/>
    <w:rsid w:val="00546313"/>
    <w:rsid w:val="00546C37"/>
    <w:rsid w:val="00546C8B"/>
    <w:rsid w:val="00546EB0"/>
    <w:rsid w:val="005500F8"/>
    <w:rsid w:val="00550192"/>
    <w:rsid w:val="00551D82"/>
    <w:rsid w:val="005527E2"/>
    <w:rsid w:val="0055336B"/>
    <w:rsid w:val="00553796"/>
    <w:rsid w:val="00553CCB"/>
    <w:rsid w:val="005549DE"/>
    <w:rsid w:val="00555EEE"/>
    <w:rsid w:val="005562D3"/>
    <w:rsid w:val="00557BCE"/>
    <w:rsid w:val="00561410"/>
    <w:rsid w:val="00564029"/>
    <w:rsid w:val="00564D7B"/>
    <w:rsid w:val="00564DC1"/>
    <w:rsid w:val="00565051"/>
    <w:rsid w:val="0056527D"/>
    <w:rsid w:val="0056543E"/>
    <w:rsid w:val="00565440"/>
    <w:rsid w:val="00567AC9"/>
    <w:rsid w:val="00574D54"/>
    <w:rsid w:val="00577301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A0B79"/>
    <w:rsid w:val="005A115C"/>
    <w:rsid w:val="005A15FE"/>
    <w:rsid w:val="005A3165"/>
    <w:rsid w:val="005A4DF2"/>
    <w:rsid w:val="005A5223"/>
    <w:rsid w:val="005A5EA3"/>
    <w:rsid w:val="005A7181"/>
    <w:rsid w:val="005A7EDE"/>
    <w:rsid w:val="005B1EBF"/>
    <w:rsid w:val="005B2082"/>
    <w:rsid w:val="005B391B"/>
    <w:rsid w:val="005B5EB8"/>
    <w:rsid w:val="005C131C"/>
    <w:rsid w:val="005C35A3"/>
    <w:rsid w:val="005C584A"/>
    <w:rsid w:val="005C6A24"/>
    <w:rsid w:val="005C6C3F"/>
    <w:rsid w:val="005C73B8"/>
    <w:rsid w:val="005D0207"/>
    <w:rsid w:val="005D0F90"/>
    <w:rsid w:val="005D1F8E"/>
    <w:rsid w:val="005D3EB1"/>
    <w:rsid w:val="005D5A92"/>
    <w:rsid w:val="005E04CE"/>
    <w:rsid w:val="005E34B7"/>
    <w:rsid w:val="005E4220"/>
    <w:rsid w:val="005E430D"/>
    <w:rsid w:val="005E4C99"/>
    <w:rsid w:val="005E52CA"/>
    <w:rsid w:val="005E6C6D"/>
    <w:rsid w:val="005E6CC9"/>
    <w:rsid w:val="005E6E29"/>
    <w:rsid w:val="005E7760"/>
    <w:rsid w:val="005F04FF"/>
    <w:rsid w:val="005F1B92"/>
    <w:rsid w:val="005F204A"/>
    <w:rsid w:val="005F278E"/>
    <w:rsid w:val="005F3AB0"/>
    <w:rsid w:val="005F4C5A"/>
    <w:rsid w:val="005F4F52"/>
    <w:rsid w:val="005F5903"/>
    <w:rsid w:val="005F61C1"/>
    <w:rsid w:val="005F7A49"/>
    <w:rsid w:val="006006A6"/>
    <w:rsid w:val="00600746"/>
    <w:rsid w:val="00600B16"/>
    <w:rsid w:val="00600E13"/>
    <w:rsid w:val="00602D52"/>
    <w:rsid w:val="00604363"/>
    <w:rsid w:val="00605051"/>
    <w:rsid w:val="00605741"/>
    <w:rsid w:val="00605C1D"/>
    <w:rsid w:val="00606ED1"/>
    <w:rsid w:val="00610E19"/>
    <w:rsid w:val="00611099"/>
    <w:rsid w:val="0061364D"/>
    <w:rsid w:val="00615083"/>
    <w:rsid w:val="00615767"/>
    <w:rsid w:val="0061659D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7206"/>
    <w:rsid w:val="006316A1"/>
    <w:rsid w:val="00632642"/>
    <w:rsid w:val="00632962"/>
    <w:rsid w:val="006329DF"/>
    <w:rsid w:val="00633198"/>
    <w:rsid w:val="0063342B"/>
    <w:rsid w:val="00634443"/>
    <w:rsid w:val="00637BEB"/>
    <w:rsid w:val="00640A9D"/>
    <w:rsid w:val="00641B3C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ACA"/>
    <w:rsid w:val="0065430F"/>
    <w:rsid w:val="006553FE"/>
    <w:rsid w:val="00655740"/>
    <w:rsid w:val="006559C3"/>
    <w:rsid w:val="00656088"/>
    <w:rsid w:val="0065619B"/>
    <w:rsid w:val="006577B3"/>
    <w:rsid w:val="00661BF5"/>
    <w:rsid w:val="006635AE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3F6C"/>
    <w:rsid w:val="006745B7"/>
    <w:rsid w:val="00675CCF"/>
    <w:rsid w:val="00676EC6"/>
    <w:rsid w:val="006772C1"/>
    <w:rsid w:val="0068038B"/>
    <w:rsid w:val="006803DF"/>
    <w:rsid w:val="006830F8"/>
    <w:rsid w:val="00683F90"/>
    <w:rsid w:val="00685E7D"/>
    <w:rsid w:val="0068694D"/>
    <w:rsid w:val="00687D3E"/>
    <w:rsid w:val="00690103"/>
    <w:rsid w:val="0069228A"/>
    <w:rsid w:val="0069297C"/>
    <w:rsid w:val="00694061"/>
    <w:rsid w:val="00694F21"/>
    <w:rsid w:val="00695634"/>
    <w:rsid w:val="0069578D"/>
    <w:rsid w:val="0069586E"/>
    <w:rsid w:val="00695F24"/>
    <w:rsid w:val="00697610"/>
    <w:rsid w:val="006A4CA4"/>
    <w:rsid w:val="006A4F6A"/>
    <w:rsid w:val="006A5396"/>
    <w:rsid w:val="006A683E"/>
    <w:rsid w:val="006B1195"/>
    <w:rsid w:val="006B1DCE"/>
    <w:rsid w:val="006B2F67"/>
    <w:rsid w:val="006B5EAB"/>
    <w:rsid w:val="006C02F1"/>
    <w:rsid w:val="006C08A5"/>
    <w:rsid w:val="006C0CC3"/>
    <w:rsid w:val="006C1C42"/>
    <w:rsid w:val="006C2378"/>
    <w:rsid w:val="006C2E05"/>
    <w:rsid w:val="006C4C12"/>
    <w:rsid w:val="006C5168"/>
    <w:rsid w:val="006C5461"/>
    <w:rsid w:val="006C5BA9"/>
    <w:rsid w:val="006C7054"/>
    <w:rsid w:val="006C71A8"/>
    <w:rsid w:val="006D04BE"/>
    <w:rsid w:val="006D1D31"/>
    <w:rsid w:val="006D505E"/>
    <w:rsid w:val="006D7166"/>
    <w:rsid w:val="006E2245"/>
    <w:rsid w:val="006E33FC"/>
    <w:rsid w:val="006E3832"/>
    <w:rsid w:val="006E65E8"/>
    <w:rsid w:val="006E6BFE"/>
    <w:rsid w:val="006E70BE"/>
    <w:rsid w:val="006E7E50"/>
    <w:rsid w:val="006F0361"/>
    <w:rsid w:val="006F521B"/>
    <w:rsid w:val="006F56EE"/>
    <w:rsid w:val="006F68B5"/>
    <w:rsid w:val="00701791"/>
    <w:rsid w:val="00702F72"/>
    <w:rsid w:val="00703385"/>
    <w:rsid w:val="00704432"/>
    <w:rsid w:val="007051DF"/>
    <w:rsid w:val="007052BE"/>
    <w:rsid w:val="0070660D"/>
    <w:rsid w:val="00706818"/>
    <w:rsid w:val="007072BE"/>
    <w:rsid w:val="00707FBD"/>
    <w:rsid w:val="00710273"/>
    <w:rsid w:val="00711CC6"/>
    <w:rsid w:val="00711EBA"/>
    <w:rsid w:val="00712A0E"/>
    <w:rsid w:val="00712D20"/>
    <w:rsid w:val="00715C6E"/>
    <w:rsid w:val="00715EA1"/>
    <w:rsid w:val="00716D1B"/>
    <w:rsid w:val="00720285"/>
    <w:rsid w:val="007214AE"/>
    <w:rsid w:val="00722D09"/>
    <w:rsid w:val="00723273"/>
    <w:rsid w:val="00724DA4"/>
    <w:rsid w:val="00726D5C"/>
    <w:rsid w:val="00726F30"/>
    <w:rsid w:val="007270B7"/>
    <w:rsid w:val="00732C77"/>
    <w:rsid w:val="00732EB9"/>
    <w:rsid w:val="0073688F"/>
    <w:rsid w:val="007378B6"/>
    <w:rsid w:val="00741BEE"/>
    <w:rsid w:val="0074240A"/>
    <w:rsid w:val="00742EBB"/>
    <w:rsid w:val="00746EAD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DE2"/>
    <w:rsid w:val="0077009F"/>
    <w:rsid w:val="007707B8"/>
    <w:rsid w:val="00772305"/>
    <w:rsid w:val="007735FF"/>
    <w:rsid w:val="00773E64"/>
    <w:rsid w:val="007835E4"/>
    <w:rsid w:val="0078426E"/>
    <w:rsid w:val="00784DF6"/>
    <w:rsid w:val="00785258"/>
    <w:rsid w:val="00786C19"/>
    <w:rsid w:val="00787BD6"/>
    <w:rsid w:val="007907BB"/>
    <w:rsid w:val="00791037"/>
    <w:rsid w:val="00791E63"/>
    <w:rsid w:val="00791F02"/>
    <w:rsid w:val="0079324A"/>
    <w:rsid w:val="00793FC7"/>
    <w:rsid w:val="00794581"/>
    <w:rsid w:val="00794761"/>
    <w:rsid w:val="00795677"/>
    <w:rsid w:val="007969C5"/>
    <w:rsid w:val="007A1650"/>
    <w:rsid w:val="007A24B0"/>
    <w:rsid w:val="007A2E5A"/>
    <w:rsid w:val="007A2EA7"/>
    <w:rsid w:val="007A59A6"/>
    <w:rsid w:val="007A635E"/>
    <w:rsid w:val="007A7223"/>
    <w:rsid w:val="007A74E8"/>
    <w:rsid w:val="007B0E2B"/>
    <w:rsid w:val="007B3EB9"/>
    <w:rsid w:val="007B3EBB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D16B3"/>
    <w:rsid w:val="007D1FB9"/>
    <w:rsid w:val="007D5E2E"/>
    <w:rsid w:val="007D5FFD"/>
    <w:rsid w:val="007D62D7"/>
    <w:rsid w:val="007D7040"/>
    <w:rsid w:val="007E0960"/>
    <w:rsid w:val="007E1526"/>
    <w:rsid w:val="007E3A67"/>
    <w:rsid w:val="007E3DEB"/>
    <w:rsid w:val="007E51C3"/>
    <w:rsid w:val="007E7BAF"/>
    <w:rsid w:val="007F0DF8"/>
    <w:rsid w:val="007F0EC2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3F4A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82C"/>
    <w:rsid w:val="00814CA3"/>
    <w:rsid w:val="008150CE"/>
    <w:rsid w:val="008169D9"/>
    <w:rsid w:val="00816CDD"/>
    <w:rsid w:val="00817D42"/>
    <w:rsid w:val="0082154E"/>
    <w:rsid w:val="00821B1E"/>
    <w:rsid w:val="00821E34"/>
    <w:rsid w:val="008236F1"/>
    <w:rsid w:val="00824F5A"/>
    <w:rsid w:val="00825252"/>
    <w:rsid w:val="00831EBD"/>
    <w:rsid w:val="00832249"/>
    <w:rsid w:val="0083225B"/>
    <w:rsid w:val="00833643"/>
    <w:rsid w:val="00833749"/>
    <w:rsid w:val="008344D2"/>
    <w:rsid w:val="00834D57"/>
    <w:rsid w:val="00835213"/>
    <w:rsid w:val="00835F6E"/>
    <w:rsid w:val="0083622E"/>
    <w:rsid w:val="00840A7F"/>
    <w:rsid w:val="00840BFF"/>
    <w:rsid w:val="00843196"/>
    <w:rsid w:val="00843B86"/>
    <w:rsid w:val="00844535"/>
    <w:rsid w:val="00844C74"/>
    <w:rsid w:val="0084697F"/>
    <w:rsid w:val="00851880"/>
    <w:rsid w:val="00852BC9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8A4"/>
    <w:rsid w:val="00877928"/>
    <w:rsid w:val="00877C80"/>
    <w:rsid w:val="0088080B"/>
    <w:rsid w:val="008822A4"/>
    <w:rsid w:val="008825CF"/>
    <w:rsid w:val="00882B81"/>
    <w:rsid w:val="00883C59"/>
    <w:rsid w:val="008845F1"/>
    <w:rsid w:val="008846E7"/>
    <w:rsid w:val="008850E0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A209D"/>
    <w:rsid w:val="008A3B3D"/>
    <w:rsid w:val="008A488D"/>
    <w:rsid w:val="008A4BC5"/>
    <w:rsid w:val="008A603E"/>
    <w:rsid w:val="008A67EA"/>
    <w:rsid w:val="008A6DA2"/>
    <w:rsid w:val="008B46F0"/>
    <w:rsid w:val="008B7BC9"/>
    <w:rsid w:val="008C09F7"/>
    <w:rsid w:val="008C194B"/>
    <w:rsid w:val="008C2B83"/>
    <w:rsid w:val="008C32D8"/>
    <w:rsid w:val="008C3811"/>
    <w:rsid w:val="008C4AD6"/>
    <w:rsid w:val="008D158C"/>
    <w:rsid w:val="008D1EA3"/>
    <w:rsid w:val="008D362C"/>
    <w:rsid w:val="008D375D"/>
    <w:rsid w:val="008D6130"/>
    <w:rsid w:val="008D628C"/>
    <w:rsid w:val="008D6636"/>
    <w:rsid w:val="008D6EAD"/>
    <w:rsid w:val="008D701D"/>
    <w:rsid w:val="008E14DA"/>
    <w:rsid w:val="008E2022"/>
    <w:rsid w:val="008E3926"/>
    <w:rsid w:val="008E6CF3"/>
    <w:rsid w:val="008F06EA"/>
    <w:rsid w:val="008F080D"/>
    <w:rsid w:val="008F1936"/>
    <w:rsid w:val="008F202C"/>
    <w:rsid w:val="008F436A"/>
    <w:rsid w:val="008F4B3D"/>
    <w:rsid w:val="008F4B5A"/>
    <w:rsid w:val="008F53D9"/>
    <w:rsid w:val="008F5B43"/>
    <w:rsid w:val="008F5FDB"/>
    <w:rsid w:val="008F621C"/>
    <w:rsid w:val="008F6A58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01F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20574"/>
    <w:rsid w:val="00920B63"/>
    <w:rsid w:val="009216EA"/>
    <w:rsid w:val="0092361F"/>
    <w:rsid w:val="00925D3D"/>
    <w:rsid w:val="00926DDC"/>
    <w:rsid w:val="0092703D"/>
    <w:rsid w:val="00930C7E"/>
    <w:rsid w:val="009314DA"/>
    <w:rsid w:val="0093207A"/>
    <w:rsid w:val="0093351D"/>
    <w:rsid w:val="0093493C"/>
    <w:rsid w:val="00934BA5"/>
    <w:rsid w:val="00936BF1"/>
    <w:rsid w:val="009411FB"/>
    <w:rsid w:val="00941A2B"/>
    <w:rsid w:val="00941E3E"/>
    <w:rsid w:val="00941FFF"/>
    <w:rsid w:val="0094330B"/>
    <w:rsid w:val="00943809"/>
    <w:rsid w:val="00943832"/>
    <w:rsid w:val="009438EF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2328"/>
    <w:rsid w:val="00963D32"/>
    <w:rsid w:val="00963F6D"/>
    <w:rsid w:val="0096439F"/>
    <w:rsid w:val="009643A1"/>
    <w:rsid w:val="00964514"/>
    <w:rsid w:val="009652BB"/>
    <w:rsid w:val="00970CBB"/>
    <w:rsid w:val="00970DF1"/>
    <w:rsid w:val="0097221D"/>
    <w:rsid w:val="00972CD6"/>
    <w:rsid w:val="00973981"/>
    <w:rsid w:val="0097460A"/>
    <w:rsid w:val="009757F5"/>
    <w:rsid w:val="00975A67"/>
    <w:rsid w:val="009772A2"/>
    <w:rsid w:val="009806E3"/>
    <w:rsid w:val="009806E7"/>
    <w:rsid w:val="00981639"/>
    <w:rsid w:val="00983CBA"/>
    <w:rsid w:val="00984A11"/>
    <w:rsid w:val="00984A23"/>
    <w:rsid w:val="00987272"/>
    <w:rsid w:val="00987575"/>
    <w:rsid w:val="00991258"/>
    <w:rsid w:val="009919A3"/>
    <w:rsid w:val="00993C1A"/>
    <w:rsid w:val="00994E34"/>
    <w:rsid w:val="00996143"/>
    <w:rsid w:val="009A24AB"/>
    <w:rsid w:val="009A296D"/>
    <w:rsid w:val="009A2E22"/>
    <w:rsid w:val="009A4526"/>
    <w:rsid w:val="009A508F"/>
    <w:rsid w:val="009A523A"/>
    <w:rsid w:val="009A6C75"/>
    <w:rsid w:val="009A7AE0"/>
    <w:rsid w:val="009B1972"/>
    <w:rsid w:val="009B1AB4"/>
    <w:rsid w:val="009B3F59"/>
    <w:rsid w:val="009B4D37"/>
    <w:rsid w:val="009B6F06"/>
    <w:rsid w:val="009C0C39"/>
    <w:rsid w:val="009C1ADA"/>
    <w:rsid w:val="009C234C"/>
    <w:rsid w:val="009C2C71"/>
    <w:rsid w:val="009C649C"/>
    <w:rsid w:val="009C6C00"/>
    <w:rsid w:val="009C756B"/>
    <w:rsid w:val="009D145B"/>
    <w:rsid w:val="009D1805"/>
    <w:rsid w:val="009D3B03"/>
    <w:rsid w:val="009D7478"/>
    <w:rsid w:val="009E0B91"/>
    <w:rsid w:val="009E3395"/>
    <w:rsid w:val="009E33A9"/>
    <w:rsid w:val="009E4BD1"/>
    <w:rsid w:val="009E63BD"/>
    <w:rsid w:val="009F120B"/>
    <w:rsid w:val="009F150C"/>
    <w:rsid w:val="009F2900"/>
    <w:rsid w:val="009F308B"/>
    <w:rsid w:val="009F3A30"/>
    <w:rsid w:val="009F63D0"/>
    <w:rsid w:val="009F73CA"/>
    <w:rsid w:val="009F7976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884"/>
    <w:rsid w:val="00A169B5"/>
    <w:rsid w:val="00A170C0"/>
    <w:rsid w:val="00A17393"/>
    <w:rsid w:val="00A17874"/>
    <w:rsid w:val="00A2055A"/>
    <w:rsid w:val="00A211EF"/>
    <w:rsid w:val="00A21234"/>
    <w:rsid w:val="00A215CD"/>
    <w:rsid w:val="00A216A9"/>
    <w:rsid w:val="00A2268B"/>
    <w:rsid w:val="00A22961"/>
    <w:rsid w:val="00A24315"/>
    <w:rsid w:val="00A27CA4"/>
    <w:rsid w:val="00A30014"/>
    <w:rsid w:val="00A30D1C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A89"/>
    <w:rsid w:val="00A46561"/>
    <w:rsid w:val="00A47F12"/>
    <w:rsid w:val="00A516D1"/>
    <w:rsid w:val="00A52D7D"/>
    <w:rsid w:val="00A53E4C"/>
    <w:rsid w:val="00A543E2"/>
    <w:rsid w:val="00A57D20"/>
    <w:rsid w:val="00A61370"/>
    <w:rsid w:val="00A61ED2"/>
    <w:rsid w:val="00A63784"/>
    <w:rsid w:val="00A64C42"/>
    <w:rsid w:val="00A65064"/>
    <w:rsid w:val="00A66BD9"/>
    <w:rsid w:val="00A67985"/>
    <w:rsid w:val="00A67AC0"/>
    <w:rsid w:val="00A700A9"/>
    <w:rsid w:val="00A70227"/>
    <w:rsid w:val="00A72988"/>
    <w:rsid w:val="00A7391B"/>
    <w:rsid w:val="00A75BA0"/>
    <w:rsid w:val="00A76F53"/>
    <w:rsid w:val="00A826A0"/>
    <w:rsid w:val="00A82CB2"/>
    <w:rsid w:val="00A83D6E"/>
    <w:rsid w:val="00A85FA6"/>
    <w:rsid w:val="00A86780"/>
    <w:rsid w:val="00A87D30"/>
    <w:rsid w:val="00A90E35"/>
    <w:rsid w:val="00A90E7E"/>
    <w:rsid w:val="00A918CA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7407"/>
    <w:rsid w:val="00AA7FFA"/>
    <w:rsid w:val="00AB0F9D"/>
    <w:rsid w:val="00AB106E"/>
    <w:rsid w:val="00AB2224"/>
    <w:rsid w:val="00AB3CFE"/>
    <w:rsid w:val="00AB3DB0"/>
    <w:rsid w:val="00AB407D"/>
    <w:rsid w:val="00AB5627"/>
    <w:rsid w:val="00AB6BE2"/>
    <w:rsid w:val="00AB7C72"/>
    <w:rsid w:val="00AC287E"/>
    <w:rsid w:val="00AC297B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2BE"/>
    <w:rsid w:val="00AF0D15"/>
    <w:rsid w:val="00AF1681"/>
    <w:rsid w:val="00AF18E4"/>
    <w:rsid w:val="00AF221B"/>
    <w:rsid w:val="00AF4194"/>
    <w:rsid w:val="00AF4CDE"/>
    <w:rsid w:val="00AF5137"/>
    <w:rsid w:val="00B004A2"/>
    <w:rsid w:val="00B00A26"/>
    <w:rsid w:val="00B020DA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4945"/>
    <w:rsid w:val="00B25AA1"/>
    <w:rsid w:val="00B25DE1"/>
    <w:rsid w:val="00B267A7"/>
    <w:rsid w:val="00B274A1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1E2"/>
    <w:rsid w:val="00B63DED"/>
    <w:rsid w:val="00B65768"/>
    <w:rsid w:val="00B66C5F"/>
    <w:rsid w:val="00B70BA0"/>
    <w:rsid w:val="00B71589"/>
    <w:rsid w:val="00B718EB"/>
    <w:rsid w:val="00B73058"/>
    <w:rsid w:val="00B73A53"/>
    <w:rsid w:val="00B74356"/>
    <w:rsid w:val="00B76AD3"/>
    <w:rsid w:val="00B76B2D"/>
    <w:rsid w:val="00B776BE"/>
    <w:rsid w:val="00B80628"/>
    <w:rsid w:val="00B817E3"/>
    <w:rsid w:val="00B81C58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4A98"/>
    <w:rsid w:val="00B95514"/>
    <w:rsid w:val="00BA123F"/>
    <w:rsid w:val="00BA1F40"/>
    <w:rsid w:val="00BA30D8"/>
    <w:rsid w:val="00BA4820"/>
    <w:rsid w:val="00BA7568"/>
    <w:rsid w:val="00BA7FF0"/>
    <w:rsid w:val="00BB026A"/>
    <w:rsid w:val="00BB11EA"/>
    <w:rsid w:val="00BB5FC2"/>
    <w:rsid w:val="00BC30D6"/>
    <w:rsid w:val="00BC33CF"/>
    <w:rsid w:val="00BC3B46"/>
    <w:rsid w:val="00BC4587"/>
    <w:rsid w:val="00BC56D6"/>
    <w:rsid w:val="00BD3A37"/>
    <w:rsid w:val="00BD4C02"/>
    <w:rsid w:val="00BD50CA"/>
    <w:rsid w:val="00BD5A34"/>
    <w:rsid w:val="00BD5A62"/>
    <w:rsid w:val="00BD6606"/>
    <w:rsid w:val="00BD6DEE"/>
    <w:rsid w:val="00BE0BD7"/>
    <w:rsid w:val="00BE1A09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35D5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0BB8"/>
    <w:rsid w:val="00C43B64"/>
    <w:rsid w:val="00C44D8A"/>
    <w:rsid w:val="00C46821"/>
    <w:rsid w:val="00C52D1D"/>
    <w:rsid w:val="00C52F61"/>
    <w:rsid w:val="00C53F0F"/>
    <w:rsid w:val="00C53F37"/>
    <w:rsid w:val="00C54EA1"/>
    <w:rsid w:val="00C555D8"/>
    <w:rsid w:val="00C56CE7"/>
    <w:rsid w:val="00C60D73"/>
    <w:rsid w:val="00C6161E"/>
    <w:rsid w:val="00C629DF"/>
    <w:rsid w:val="00C62A0F"/>
    <w:rsid w:val="00C64076"/>
    <w:rsid w:val="00C642C2"/>
    <w:rsid w:val="00C64EE4"/>
    <w:rsid w:val="00C64F3B"/>
    <w:rsid w:val="00C65136"/>
    <w:rsid w:val="00C65A40"/>
    <w:rsid w:val="00C65D0B"/>
    <w:rsid w:val="00C65ED2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87F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2477"/>
    <w:rsid w:val="00CB2F83"/>
    <w:rsid w:val="00CC0230"/>
    <w:rsid w:val="00CC03FB"/>
    <w:rsid w:val="00CC1435"/>
    <w:rsid w:val="00CC297D"/>
    <w:rsid w:val="00CC4606"/>
    <w:rsid w:val="00CC6FF8"/>
    <w:rsid w:val="00CC786E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E336E"/>
    <w:rsid w:val="00CE338F"/>
    <w:rsid w:val="00CE33A8"/>
    <w:rsid w:val="00CE6837"/>
    <w:rsid w:val="00CE6874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1D9D"/>
    <w:rsid w:val="00D022B0"/>
    <w:rsid w:val="00D025FD"/>
    <w:rsid w:val="00D03772"/>
    <w:rsid w:val="00D04693"/>
    <w:rsid w:val="00D05EFA"/>
    <w:rsid w:val="00D06667"/>
    <w:rsid w:val="00D07362"/>
    <w:rsid w:val="00D074DC"/>
    <w:rsid w:val="00D1123E"/>
    <w:rsid w:val="00D13B94"/>
    <w:rsid w:val="00D156B3"/>
    <w:rsid w:val="00D16D86"/>
    <w:rsid w:val="00D20A2C"/>
    <w:rsid w:val="00D20D62"/>
    <w:rsid w:val="00D2118B"/>
    <w:rsid w:val="00D2129A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3578"/>
    <w:rsid w:val="00D3422E"/>
    <w:rsid w:val="00D36B57"/>
    <w:rsid w:val="00D37E23"/>
    <w:rsid w:val="00D4093E"/>
    <w:rsid w:val="00D42BF6"/>
    <w:rsid w:val="00D4354E"/>
    <w:rsid w:val="00D4587D"/>
    <w:rsid w:val="00D46998"/>
    <w:rsid w:val="00D5125F"/>
    <w:rsid w:val="00D51BBA"/>
    <w:rsid w:val="00D522F1"/>
    <w:rsid w:val="00D537A6"/>
    <w:rsid w:val="00D543AF"/>
    <w:rsid w:val="00D544F5"/>
    <w:rsid w:val="00D5665A"/>
    <w:rsid w:val="00D56BAB"/>
    <w:rsid w:val="00D57015"/>
    <w:rsid w:val="00D57518"/>
    <w:rsid w:val="00D612D3"/>
    <w:rsid w:val="00D61FAB"/>
    <w:rsid w:val="00D65AB4"/>
    <w:rsid w:val="00D66D47"/>
    <w:rsid w:val="00D70671"/>
    <w:rsid w:val="00D70DA9"/>
    <w:rsid w:val="00D7107C"/>
    <w:rsid w:val="00D71F3E"/>
    <w:rsid w:val="00D73957"/>
    <w:rsid w:val="00D74CB7"/>
    <w:rsid w:val="00D7527A"/>
    <w:rsid w:val="00D752EE"/>
    <w:rsid w:val="00D76CD3"/>
    <w:rsid w:val="00D77C9E"/>
    <w:rsid w:val="00D77D70"/>
    <w:rsid w:val="00D82227"/>
    <w:rsid w:val="00D82361"/>
    <w:rsid w:val="00D8277F"/>
    <w:rsid w:val="00D82C34"/>
    <w:rsid w:val="00D83EC0"/>
    <w:rsid w:val="00D864EF"/>
    <w:rsid w:val="00D87112"/>
    <w:rsid w:val="00D90403"/>
    <w:rsid w:val="00D9075D"/>
    <w:rsid w:val="00D90D01"/>
    <w:rsid w:val="00D910A9"/>
    <w:rsid w:val="00D910AA"/>
    <w:rsid w:val="00D91616"/>
    <w:rsid w:val="00D91870"/>
    <w:rsid w:val="00D91A0A"/>
    <w:rsid w:val="00D92CC0"/>
    <w:rsid w:val="00D95A25"/>
    <w:rsid w:val="00D973BF"/>
    <w:rsid w:val="00D9788A"/>
    <w:rsid w:val="00DA00CA"/>
    <w:rsid w:val="00DA382D"/>
    <w:rsid w:val="00DA4038"/>
    <w:rsid w:val="00DA5BB6"/>
    <w:rsid w:val="00DA5F5B"/>
    <w:rsid w:val="00DB0456"/>
    <w:rsid w:val="00DB117C"/>
    <w:rsid w:val="00DB26C7"/>
    <w:rsid w:val="00DB2E2B"/>
    <w:rsid w:val="00DB3610"/>
    <w:rsid w:val="00DB64EC"/>
    <w:rsid w:val="00DB7570"/>
    <w:rsid w:val="00DC08A5"/>
    <w:rsid w:val="00DC28E6"/>
    <w:rsid w:val="00DC3376"/>
    <w:rsid w:val="00DC4322"/>
    <w:rsid w:val="00DC4CFD"/>
    <w:rsid w:val="00DC5A89"/>
    <w:rsid w:val="00DC5FDB"/>
    <w:rsid w:val="00DC6851"/>
    <w:rsid w:val="00DC6A12"/>
    <w:rsid w:val="00DC75DF"/>
    <w:rsid w:val="00DD1E95"/>
    <w:rsid w:val="00DD3273"/>
    <w:rsid w:val="00DD3ADE"/>
    <w:rsid w:val="00DD3CBC"/>
    <w:rsid w:val="00DD52EE"/>
    <w:rsid w:val="00DD55A2"/>
    <w:rsid w:val="00DD7BB2"/>
    <w:rsid w:val="00DE1B8E"/>
    <w:rsid w:val="00DE2CF7"/>
    <w:rsid w:val="00DE386D"/>
    <w:rsid w:val="00DE3D7E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4A6B"/>
    <w:rsid w:val="00DF57D8"/>
    <w:rsid w:val="00E007F4"/>
    <w:rsid w:val="00E029ED"/>
    <w:rsid w:val="00E0386D"/>
    <w:rsid w:val="00E04619"/>
    <w:rsid w:val="00E056A6"/>
    <w:rsid w:val="00E10F27"/>
    <w:rsid w:val="00E1144D"/>
    <w:rsid w:val="00E12BA4"/>
    <w:rsid w:val="00E13E00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309C1"/>
    <w:rsid w:val="00E30DC4"/>
    <w:rsid w:val="00E31575"/>
    <w:rsid w:val="00E32F85"/>
    <w:rsid w:val="00E34576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585C"/>
    <w:rsid w:val="00E465C4"/>
    <w:rsid w:val="00E50031"/>
    <w:rsid w:val="00E503A5"/>
    <w:rsid w:val="00E50D83"/>
    <w:rsid w:val="00E51827"/>
    <w:rsid w:val="00E51D83"/>
    <w:rsid w:val="00E53812"/>
    <w:rsid w:val="00E53BF1"/>
    <w:rsid w:val="00E54878"/>
    <w:rsid w:val="00E572B2"/>
    <w:rsid w:val="00E5749D"/>
    <w:rsid w:val="00E57D8C"/>
    <w:rsid w:val="00E604EE"/>
    <w:rsid w:val="00E608D2"/>
    <w:rsid w:val="00E60EF9"/>
    <w:rsid w:val="00E62AA8"/>
    <w:rsid w:val="00E636DE"/>
    <w:rsid w:val="00E63F64"/>
    <w:rsid w:val="00E64EBC"/>
    <w:rsid w:val="00E657EA"/>
    <w:rsid w:val="00E70EB9"/>
    <w:rsid w:val="00E71096"/>
    <w:rsid w:val="00E714C5"/>
    <w:rsid w:val="00E71AC3"/>
    <w:rsid w:val="00E71B3C"/>
    <w:rsid w:val="00E71BBC"/>
    <w:rsid w:val="00E73099"/>
    <w:rsid w:val="00E741F0"/>
    <w:rsid w:val="00E748D7"/>
    <w:rsid w:val="00E75C1C"/>
    <w:rsid w:val="00E7619D"/>
    <w:rsid w:val="00E762F5"/>
    <w:rsid w:val="00E77B93"/>
    <w:rsid w:val="00E80B78"/>
    <w:rsid w:val="00E80D1C"/>
    <w:rsid w:val="00E8107B"/>
    <w:rsid w:val="00E816E1"/>
    <w:rsid w:val="00E81B30"/>
    <w:rsid w:val="00E831A3"/>
    <w:rsid w:val="00E85B37"/>
    <w:rsid w:val="00E86D42"/>
    <w:rsid w:val="00E90F83"/>
    <w:rsid w:val="00E9205B"/>
    <w:rsid w:val="00E92FFE"/>
    <w:rsid w:val="00E93544"/>
    <w:rsid w:val="00E94E15"/>
    <w:rsid w:val="00E95EA5"/>
    <w:rsid w:val="00E961C3"/>
    <w:rsid w:val="00E964DD"/>
    <w:rsid w:val="00E964F9"/>
    <w:rsid w:val="00EA0980"/>
    <w:rsid w:val="00EA0B92"/>
    <w:rsid w:val="00EA35D7"/>
    <w:rsid w:val="00EA3B29"/>
    <w:rsid w:val="00EA6D02"/>
    <w:rsid w:val="00EB0BF2"/>
    <w:rsid w:val="00EB25AB"/>
    <w:rsid w:val="00EB264B"/>
    <w:rsid w:val="00EB6ECD"/>
    <w:rsid w:val="00EB718D"/>
    <w:rsid w:val="00EB7421"/>
    <w:rsid w:val="00EC253B"/>
    <w:rsid w:val="00EC2743"/>
    <w:rsid w:val="00EC569F"/>
    <w:rsid w:val="00EC6F11"/>
    <w:rsid w:val="00ED057A"/>
    <w:rsid w:val="00ED0DC8"/>
    <w:rsid w:val="00ED0DEA"/>
    <w:rsid w:val="00ED22A1"/>
    <w:rsid w:val="00ED3081"/>
    <w:rsid w:val="00ED321A"/>
    <w:rsid w:val="00ED55E0"/>
    <w:rsid w:val="00ED73C4"/>
    <w:rsid w:val="00ED7A3C"/>
    <w:rsid w:val="00ED7D6D"/>
    <w:rsid w:val="00EE0FDD"/>
    <w:rsid w:val="00EE2686"/>
    <w:rsid w:val="00EE26A0"/>
    <w:rsid w:val="00EE2DDF"/>
    <w:rsid w:val="00EE6EE2"/>
    <w:rsid w:val="00EE7830"/>
    <w:rsid w:val="00EE7AA7"/>
    <w:rsid w:val="00EF0420"/>
    <w:rsid w:val="00EF3EA9"/>
    <w:rsid w:val="00EF438D"/>
    <w:rsid w:val="00EF4C41"/>
    <w:rsid w:val="00EF55A2"/>
    <w:rsid w:val="00EF5721"/>
    <w:rsid w:val="00EF6FE7"/>
    <w:rsid w:val="00F00226"/>
    <w:rsid w:val="00F05210"/>
    <w:rsid w:val="00F065E6"/>
    <w:rsid w:val="00F1043A"/>
    <w:rsid w:val="00F10E5F"/>
    <w:rsid w:val="00F14108"/>
    <w:rsid w:val="00F14FF5"/>
    <w:rsid w:val="00F15ECF"/>
    <w:rsid w:val="00F172FF"/>
    <w:rsid w:val="00F2026F"/>
    <w:rsid w:val="00F20B48"/>
    <w:rsid w:val="00F234F8"/>
    <w:rsid w:val="00F24C6A"/>
    <w:rsid w:val="00F25C08"/>
    <w:rsid w:val="00F27BEA"/>
    <w:rsid w:val="00F31D70"/>
    <w:rsid w:val="00F326ED"/>
    <w:rsid w:val="00F3378D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49E4"/>
    <w:rsid w:val="00F5578C"/>
    <w:rsid w:val="00F5589A"/>
    <w:rsid w:val="00F56296"/>
    <w:rsid w:val="00F56FE9"/>
    <w:rsid w:val="00F60269"/>
    <w:rsid w:val="00F61057"/>
    <w:rsid w:val="00F61304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753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77D51"/>
    <w:rsid w:val="00F8001B"/>
    <w:rsid w:val="00F8043D"/>
    <w:rsid w:val="00F84E9E"/>
    <w:rsid w:val="00F91952"/>
    <w:rsid w:val="00F9233C"/>
    <w:rsid w:val="00F935F0"/>
    <w:rsid w:val="00F9417C"/>
    <w:rsid w:val="00F9463D"/>
    <w:rsid w:val="00F94F41"/>
    <w:rsid w:val="00F951BF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F02"/>
    <w:rsid w:val="00FB44BD"/>
    <w:rsid w:val="00FB456F"/>
    <w:rsid w:val="00FB79D6"/>
    <w:rsid w:val="00FC0806"/>
    <w:rsid w:val="00FC12F8"/>
    <w:rsid w:val="00FC29EC"/>
    <w:rsid w:val="00FC371F"/>
    <w:rsid w:val="00FC3A94"/>
    <w:rsid w:val="00FC4E49"/>
    <w:rsid w:val="00FC523A"/>
    <w:rsid w:val="00FC52A5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8F"/>
    <w:rsid w:val="00FE0C16"/>
    <w:rsid w:val="00FE1F4C"/>
    <w:rsid w:val="00FE4A7F"/>
    <w:rsid w:val="00FE4AE4"/>
    <w:rsid w:val="00FE4D49"/>
    <w:rsid w:val="00FE5A80"/>
    <w:rsid w:val="00FE7C18"/>
    <w:rsid w:val="00FF0E46"/>
    <w:rsid w:val="00FF2B01"/>
    <w:rsid w:val="00FF44D7"/>
    <w:rsid w:val="00FF4787"/>
    <w:rsid w:val="00FF5C5E"/>
    <w:rsid w:val="00FF671A"/>
    <w:rsid w:val="00FF69B8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1E6512"/>
  <w15:docId w15:val="{DBD324A8-E510-4458-8995-EE7C82C0C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047F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47F3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47F3"/>
    <w:pPr>
      <w:keepNext/>
      <w:keepLines/>
      <w:numPr>
        <w:numId w:val="3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47F3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47F3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47F3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4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7F3"/>
  </w:style>
  <w:style w:type="paragraph" w:styleId="Footer">
    <w:name w:val="footer"/>
    <w:basedOn w:val="Normal"/>
    <w:link w:val="FooterChar"/>
    <w:uiPriority w:val="99"/>
    <w:unhideWhenUsed/>
    <w:rsid w:val="00504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7F3"/>
  </w:style>
  <w:style w:type="paragraph" w:styleId="BalloonText">
    <w:name w:val="Balloon Text"/>
    <w:basedOn w:val="Normal"/>
    <w:link w:val="BalloonTextChar"/>
    <w:uiPriority w:val="99"/>
    <w:semiHidden/>
    <w:unhideWhenUsed/>
    <w:rsid w:val="00504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7F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047F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047F3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47F3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047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47F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047F3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047F3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5047F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047F3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5047F3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5047F3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504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5047F3"/>
  </w:style>
  <w:style w:type="character" w:customStyle="1" w:styleId="CodeChar">
    <w:name w:val="Code Char"/>
    <w:basedOn w:val="DefaultParagraphFont"/>
    <w:link w:val="Code"/>
    <w:rsid w:val="005047F3"/>
    <w:rPr>
      <w:rFonts w:ascii="Consolas" w:hAnsi="Consolas"/>
      <w:b/>
      <w:noProof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047F3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504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5047F3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10F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3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1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5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84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8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452/js-back-end-september-2019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www.npmjs.com/package/express-validato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oftuni.bg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4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4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8.png"/><Relationship Id="rId2" Type="http://schemas.openxmlformats.org/officeDocument/2006/relationships/image" Target="media/image6.png"/><Relationship Id="rId16" Type="http://schemas.openxmlformats.org/officeDocument/2006/relationships/image" Target="media/image13.png"/><Relationship Id="rId29" Type="http://schemas.openxmlformats.org/officeDocument/2006/relationships/image" Target="media/image9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7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3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7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8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10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10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2.png"/><Relationship Id="rId22" Type="http://schemas.openxmlformats.org/officeDocument/2006/relationships/image" Target="media/image16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20.png"/><Relationship Id="rId43" Type="http://schemas.openxmlformats.org/officeDocument/2006/relationships/image" Target="media/image160.png"/><Relationship Id="rId8" Type="http://schemas.openxmlformats.org/officeDocument/2006/relationships/image" Target="media/image9.png"/><Relationship Id="rId3" Type="http://schemas.openxmlformats.org/officeDocument/2006/relationships/image" Target="media/image7.png"/><Relationship Id="rId12" Type="http://schemas.openxmlformats.org/officeDocument/2006/relationships/image" Target="media/image11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11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5.png"/><Relationship Id="rId41" Type="http://schemas.openxmlformats.org/officeDocument/2006/relationships/image" Target="media/image15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3CDA50-2CED-4F4F-AE7F-3DA21AE49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1637</TotalTime>
  <Pages>4</Pages>
  <Words>341</Words>
  <Characters>1944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 for Node.js &amp; Express.js Intro to Express &amp; View Engines</vt:lpstr>
      <vt:lpstr>Exercise for "ExpressJS Fundamentals" course @ SoftUni</vt:lpstr>
    </vt:vector>
  </TitlesOfParts>
  <Company>Software University Foundation - http://softuni.org</Company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Node.js &amp; Express.js Intro to Express &amp; View Engines</dc:title>
  <dc:subject>Node.js &amp; ExpressJS Fundamentals - Practical Training Course @ SoftUni</dc:subject>
  <dc:creator>Software University Foundation</dc:creator>
  <cp:keywords>Node.js, ExpressJS, Software University, SoftUni, programming, coding, software development, education, training, course</cp:keywords>
  <dc:description>Node.js &amp; Express.js Fundamentals Course @ SoftUni - https://softuni.bg/courses/express-js-fundamentals</dc:description>
  <cp:lastModifiedBy>Kiril Kirilov</cp:lastModifiedBy>
  <cp:revision>19</cp:revision>
  <cp:lastPrinted>2014-02-12T16:33:00Z</cp:lastPrinted>
  <dcterms:created xsi:type="dcterms:W3CDTF">2016-09-19T13:21:00Z</dcterms:created>
  <dcterms:modified xsi:type="dcterms:W3CDTF">2019-09-25T22:20:00Z</dcterms:modified>
  <cp:category>programming, education, software engineering, software development</cp:category>
</cp:coreProperties>
</file>